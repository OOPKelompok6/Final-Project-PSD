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52022436">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F6E23"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78E260E6" w14:textId="77777777" w:rsidR="00EF6E23" w:rsidRPr="00233EEC" w:rsidRDefault="00EF6E23" w:rsidP="00EF6E23">
            <w:pPr>
              <w:pStyle w:val="Header"/>
              <w:rPr>
                <w:rFonts w:ascii="Arial Narrow" w:hAnsi="Arial Narrow" w:cs="Tahoma"/>
                <w:sz w:val="36"/>
              </w:rPr>
            </w:pPr>
            <w:r w:rsidRPr="00233EEC">
              <w:rPr>
                <w:rFonts w:ascii="Arial Narrow" w:hAnsi="Arial Narrow" w:cs="Tahoma"/>
                <w:sz w:val="36"/>
              </w:rPr>
              <w:t>COMP6114 | COMP6114001</w:t>
            </w:r>
          </w:p>
          <w:p w14:paraId="36656A16" w14:textId="1FAC56DC" w:rsidR="00EF6E23" w:rsidRPr="000B2F4B" w:rsidRDefault="00EF6E23" w:rsidP="00EF6E23">
            <w:pPr>
              <w:rPr>
                <w:rFonts w:ascii="Calibri" w:eastAsia="Times New Roman" w:hAnsi="Calibri" w:cs="Calibri"/>
                <w:color w:val="000000"/>
                <w:sz w:val="22"/>
                <w:szCs w:val="22"/>
                <w:lang w:eastAsia="en-US"/>
              </w:rPr>
            </w:pPr>
            <w:r w:rsidRPr="00233EEC">
              <w:rPr>
                <w:rFonts w:ascii="Arial Narrow" w:hAnsi="Arial Narrow" w:cs="Tahoma"/>
                <w:sz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F6E23" w:rsidRPr="00876A58" w:rsidRDefault="00EF6E23" w:rsidP="00EF6E23">
            <w:pPr>
              <w:jc w:val="right"/>
              <w:rPr>
                <w:rFonts w:ascii="Tahoma" w:hAnsi="Tahoma" w:cs="Tahoma"/>
                <w:b/>
                <w:sz w:val="18"/>
                <w:lang w:val="id-ID"/>
              </w:rPr>
            </w:pPr>
          </w:p>
        </w:tc>
      </w:tr>
      <w:tr w:rsidR="00EF6E23"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09639761" w:rsidR="00EF6E23" w:rsidRPr="007C142F" w:rsidRDefault="00EF6E23" w:rsidP="00EF6E23">
            <w:pPr>
              <w:ind w:right="480"/>
              <w:rPr>
                <w:rFonts w:ascii="Arial" w:hAnsi="Arial" w:cs="Arial"/>
                <w:bCs/>
                <w:sz w:val="18"/>
                <w:highlight w:val="yellow"/>
              </w:rPr>
            </w:pPr>
            <w:r w:rsidRPr="00233EEC">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396BA1CB" w:rsidR="00EF6E23" w:rsidRPr="00457AAA" w:rsidRDefault="00EF6E23" w:rsidP="00EF6E23">
            <w:pPr>
              <w:jc w:val="right"/>
              <w:rPr>
                <w:rFonts w:ascii="Arial" w:eastAsia="Times New Roman" w:hAnsi="Arial" w:cs="Arial"/>
                <w:b/>
                <w:bCs/>
                <w:color w:val="000000"/>
                <w:sz w:val="22"/>
                <w:szCs w:val="22"/>
                <w:lang w:eastAsia="en-US"/>
              </w:rPr>
            </w:pPr>
            <w:r w:rsidRPr="00EF6E23">
              <w:rPr>
                <w:rFonts w:ascii="Arial" w:hAnsi="Arial" w:cs="Arial"/>
                <w:b/>
                <w:sz w:val="20"/>
              </w:rPr>
              <w:t>O242-COMP6114-TR02-00</w:t>
            </w:r>
          </w:p>
        </w:tc>
      </w:tr>
      <w:tr w:rsidR="00EF6E23"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E2C7B3E" w:rsidR="00EF6E23" w:rsidRPr="006A679D" w:rsidRDefault="00EF6E23" w:rsidP="00EF6E23">
            <w:pPr>
              <w:pStyle w:val="Header"/>
              <w:rPr>
                <w:rFonts w:ascii="Arial" w:hAnsi="Arial" w:cs="Arial"/>
                <w:b/>
                <w:i/>
                <w:sz w:val="18"/>
              </w:rPr>
            </w:pPr>
            <w:r w:rsidRPr="00233EEC">
              <w:rPr>
                <w:rFonts w:ascii="Arial" w:hAnsi="Arial" w:cs="Arial"/>
                <w:b/>
                <w:i/>
                <w:sz w:val="18"/>
                <w:szCs w:val="18"/>
                <w:lang w:val="id-ID"/>
              </w:rPr>
              <w:t>Valid on</w:t>
            </w:r>
            <w:r w:rsidRPr="00233EEC">
              <w:rPr>
                <w:rFonts w:ascii="Arial" w:hAnsi="Arial" w:cs="Arial"/>
                <w:b/>
                <w:i/>
                <w:sz w:val="18"/>
                <w:szCs w:val="18"/>
              </w:rPr>
              <w:t xml:space="preserve"> </w:t>
            </w:r>
            <w:r w:rsidRPr="00233EEC">
              <w:rPr>
                <w:rFonts w:ascii="Arial" w:hAnsi="Arial" w:cs="Arial"/>
                <w:i/>
                <w:sz w:val="18"/>
                <w:szCs w:val="18"/>
              </w:rPr>
              <w:t xml:space="preserve">Even </w:t>
            </w:r>
            <w:r w:rsidRPr="00233EEC">
              <w:rPr>
                <w:rFonts w:ascii="Arial" w:hAnsi="Arial" w:cs="Arial"/>
                <w:i/>
                <w:sz w:val="18"/>
                <w:szCs w:val="18"/>
                <w:lang w:val="id-ID"/>
              </w:rPr>
              <w:t>Semester</w:t>
            </w:r>
            <w:r w:rsidRPr="00233EEC">
              <w:rPr>
                <w:rFonts w:ascii="Arial" w:hAnsi="Arial" w:cs="Arial"/>
                <w:i/>
                <w:sz w:val="18"/>
                <w:szCs w:val="18"/>
              </w:rPr>
              <w:t xml:space="preserve"> </w:t>
            </w:r>
            <w:r w:rsidRPr="00233EEC">
              <w:rPr>
                <w:rFonts w:ascii="Arial" w:hAnsi="Arial" w:cs="Arial"/>
                <w:i/>
                <w:sz w:val="18"/>
                <w:szCs w:val="18"/>
                <w:lang w:val="id-ID"/>
              </w:rPr>
              <w:t xml:space="preserve">Year </w:t>
            </w:r>
            <w:r w:rsidRPr="00233EEC">
              <w:rPr>
                <w:rFonts w:ascii="Arial" w:hAnsi="Arial" w:cs="Arial"/>
                <w:i/>
                <w:sz w:val="18"/>
                <w:szCs w:val="18"/>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6AA08CDB" w:rsidR="00EF6E23" w:rsidRPr="001E7ABE" w:rsidRDefault="00EF6E23" w:rsidP="00EF6E23">
            <w:pPr>
              <w:pStyle w:val="Header"/>
              <w:tabs>
                <w:tab w:val="clear" w:pos="4680"/>
                <w:tab w:val="left" w:pos="2129"/>
              </w:tabs>
              <w:jc w:val="right"/>
              <w:rPr>
                <w:rFonts w:ascii="Arial" w:hAnsi="Arial" w:cs="Arial"/>
                <w:b/>
                <w:sz w:val="18"/>
              </w:rPr>
            </w:pPr>
            <w:r w:rsidRPr="00233EEC">
              <w:rPr>
                <w:rFonts w:ascii="Arial" w:hAnsi="Arial" w:cs="Arial"/>
                <w:i/>
                <w:sz w:val="16"/>
                <w:lang w:val="id-ID"/>
              </w:rPr>
              <w:tab/>
            </w:r>
            <w:r w:rsidRPr="00233EEC">
              <w:rPr>
                <w:rFonts w:ascii="Arial" w:hAnsi="Arial" w:cs="Arial"/>
                <w:b/>
                <w:sz w:val="18"/>
                <w:lang w:val="id-ID"/>
              </w:rPr>
              <w:t>Revision</w:t>
            </w:r>
            <w:r w:rsidRPr="00233EEC">
              <w:rPr>
                <w:rFonts w:ascii="Arial" w:hAnsi="Arial" w:cs="Arial"/>
                <w:b/>
                <w:sz w:val="18"/>
              </w:rPr>
              <w:t xml:space="preserve"> 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buku</w:t>
      </w:r>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proofErr w:type="spellStart"/>
      <w:r w:rsidR="00C85ABB" w:rsidRPr="00CA2529">
        <w:t>jawaban</w:t>
      </w:r>
      <w:proofErr w:type="spellEnd"/>
      <w:r w:rsidR="00C85ABB" w:rsidRPr="00CA2529">
        <w:t xml:space="preserve"> yang tidak sesuai dengan tema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dengan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dapat </w:t>
      </w:r>
      <w:proofErr w:type="spellStart"/>
      <w:r>
        <w:t>diterima</w:t>
      </w:r>
      <w:proofErr w:type="spellEnd"/>
      <w:r>
        <w:t xml:space="preserve"> dan </w:t>
      </w:r>
      <w:proofErr w:type="spellStart"/>
      <w:r w:rsidRPr="00EC78DE">
        <w:t>dinilai</w:t>
      </w:r>
      <w:proofErr w:type="spellEnd"/>
      <w:r w:rsidRPr="00EC78DE">
        <w:t xml:space="preserve"> adalah </w:t>
      </w:r>
      <w:proofErr w:type="spellStart"/>
      <w:r w:rsidRPr="00EC78DE">
        <w:t>jawaban</w:t>
      </w:r>
      <w:proofErr w:type="spellEnd"/>
      <w:r w:rsidRPr="00EC78DE">
        <w:t xml:space="preserve"> yang </w:t>
      </w:r>
      <w:proofErr w:type="spellStart"/>
      <w:r w:rsidRPr="00EC78DE">
        <w:t>dikumpulkan</w:t>
      </w:r>
      <w:proofErr w:type="spellEnd"/>
      <w:r w:rsidRPr="00EC78DE">
        <w:t xml:space="preserve"> sebelum batas waktu yang telah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r w:rsidR="007C249B">
        <w:t xml:space="preserve">atau metode </w:t>
      </w:r>
      <w:r>
        <w:t xml:space="preserve">yang </w:t>
      </w:r>
      <w:proofErr w:type="spellStart"/>
      <w:r>
        <w:t>diajarkan</w:t>
      </w:r>
      <w:proofErr w:type="spellEnd"/>
      <w:r>
        <w:t xml:space="preserve"> </w:t>
      </w:r>
      <w:r w:rsidR="0089053D">
        <w:t xml:space="preserve">pada kelas </w:t>
      </w:r>
      <w:proofErr w:type="spellStart"/>
      <w:r>
        <w:t>praktikum</w:t>
      </w:r>
      <w:proofErr w:type="spellEnd"/>
      <w:r>
        <w:t xml:space="preserve"> dengan menggunakan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EF6E23" w:rsidRPr="00233EEC" w14:paraId="3201D83B" w14:textId="77777777" w:rsidTr="008E4D92">
        <w:trPr>
          <w:trHeight w:val="504"/>
        </w:trPr>
        <w:tc>
          <w:tcPr>
            <w:tcW w:w="3005" w:type="dxa"/>
            <w:shd w:val="clear" w:color="auto" w:fill="D9D9D9" w:themeFill="background1" w:themeFillShade="D9"/>
          </w:tcPr>
          <w:p w14:paraId="3A4037AF" w14:textId="77777777" w:rsidR="00EF6E23" w:rsidRPr="00233EEC" w:rsidRDefault="00EF6E23" w:rsidP="008E4D92">
            <w:pPr>
              <w:jc w:val="center"/>
              <w:rPr>
                <w:b/>
                <w:bCs/>
                <w:szCs w:val="18"/>
              </w:rPr>
            </w:pPr>
            <w:bookmarkStart w:id="1" w:name="_Hlk156480555"/>
            <w:r w:rsidRPr="00233EEC">
              <w:rPr>
                <w:b/>
                <w:bCs/>
                <w:szCs w:val="18"/>
              </w:rPr>
              <w:t xml:space="preserve">Tugas </w:t>
            </w:r>
            <w:proofErr w:type="spellStart"/>
            <w:r w:rsidRPr="00233EEC">
              <w:rPr>
                <w:b/>
                <w:bCs/>
                <w:szCs w:val="18"/>
              </w:rPr>
              <w:t>Mandiri</w:t>
            </w:r>
            <w:proofErr w:type="spellEnd"/>
          </w:p>
          <w:p w14:paraId="4CA4FD54" w14:textId="77777777" w:rsidR="00EF6E23" w:rsidRPr="00233EEC" w:rsidRDefault="00EF6E23" w:rsidP="008E4D92">
            <w:pPr>
              <w:jc w:val="center"/>
              <w:rPr>
                <w:bCs/>
                <w:i/>
                <w:sz w:val="18"/>
                <w:szCs w:val="18"/>
              </w:rPr>
            </w:pPr>
            <w:r w:rsidRPr="00233EEC">
              <w:rPr>
                <w:bCs/>
                <w:i/>
                <w:sz w:val="18"/>
                <w:szCs w:val="18"/>
              </w:rPr>
              <w:t>Assignment</w:t>
            </w:r>
          </w:p>
        </w:tc>
        <w:tc>
          <w:tcPr>
            <w:tcW w:w="3005" w:type="dxa"/>
            <w:shd w:val="clear" w:color="auto" w:fill="D9D9D9" w:themeFill="background1" w:themeFillShade="D9"/>
          </w:tcPr>
          <w:p w14:paraId="709767AA" w14:textId="77777777" w:rsidR="00EF6E23" w:rsidRPr="00233EEC" w:rsidRDefault="00EF6E23" w:rsidP="008E4D92">
            <w:pPr>
              <w:jc w:val="center"/>
              <w:rPr>
                <w:b/>
                <w:bCs/>
                <w:szCs w:val="18"/>
              </w:rPr>
            </w:pPr>
            <w:proofErr w:type="spellStart"/>
            <w:r w:rsidRPr="00233EEC">
              <w:rPr>
                <w:b/>
                <w:bCs/>
                <w:szCs w:val="18"/>
              </w:rPr>
              <w:t>Proyek</w:t>
            </w:r>
            <w:proofErr w:type="spellEnd"/>
          </w:p>
          <w:p w14:paraId="7B70D107" w14:textId="77777777" w:rsidR="00EF6E23" w:rsidRPr="00233EEC" w:rsidRDefault="00EF6E23" w:rsidP="008E4D92">
            <w:pPr>
              <w:jc w:val="center"/>
              <w:rPr>
                <w:b/>
                <w:bCs/>
                <w:szCs w:val="18"/>
              </w:rPr>
            </w:pPr>
            <w:r w:rsidRPr="00233EEC">
              <w:rPr>
                <w:bCs/>
                <w:i/>
                <w:sz w:val="18"/>
                <w:szCs w:val="18"/>
              </w:rPr>
              <w:t>Project</w:t>
            </w:r>
          </w:p>
        </w:tc>
        <w:tc>
          <w:tcPr>
            <w:tcW w:w="3005" w:type="dxa"/>
            <w:shd w:val="clear" w:color="auto" w:fill="D9D9D9" w:themeFill="background1" w:themeFillShade="D9"/>
          </w:tcPr>
          <w:p w14:paraId="320FE584" w14:textId="77777777" w:rsidR="00EF6E23" w:rsidRPr="00233EEC" w:rsidRDefault="00EF6E23" w:rsidP="008E4D92">
            <w:pPr>
              <w:jc w:val="center"/>
              <w:rPr>
                <w:b/>
                <w:bCs/>
              </w:rPr>
            </w:pPr>
            <w:r w:rsidRPr="00233EEC">
              <w:rPr>
                <w:b/>
                <w:bCs/>
              </w:rPr>
              <w:t>UAP</w:t>
            </w:r>
          </w:p>
          <w:p w14:paraId="26E4C90E" w14:textId="77777777" w:rsidR="00EF6E23" w:rsidRPr="00233EEC" w:rsidRDefault="00EF6E23" w:rsidP="008E4D92">
            <w:pPr>
              <w:jc w:val="center"/>
              <w:rPr>
                <w:b/>
                <w:bCs/>
                <w:szCs w:val="18"/>
              </w:rPr>
            </w:pPr>
            <w:r w:rsidRPr="00233EEC">
              <w:rPr>
                <w:bCs/>
                <w:i/>
                <w:sz w:val="18"/>
                <w:szCs w:val="18"/>
              </w:rPr>
              <w:t>Final Exam</w:t>
            </w:r>
          </w:p>
        </w:tc>
      </w:tr>
      <w:tr w:rsidR="00EF6E23" w:rsidRPr="00233EEC" w14:paraId="770C352C" w14:textId="77777777" w:rsidTr="008E4D92">
        <w:trPr>
          <w:trHeight w:val="448"/>
        </w:trPr>
        <w:tc>
          <w:tcPr>
            <w:tcW w:w="3005" w:type="dxa"/>
            <w:vAlign w:val="center"/>
          </w:tcPr>
          <w:p w14:paraId="0BD1277A" w14:textId="77777777" w:rsidR="00EF6E23" w:rsidRPr="00233EEC" w:rsidRDefault="00EF6E23" w:rsidP="008E4D92">
            <w:pPr>
              <w:jc w:val="center"/>
              <w:rPr>
                <w:bCs/>
              </w:rPr>
            </w:pPr>
            <w:bookmarkStart w:id="2" w:name="_Hlk156480480"/>
            <w:r>
              <w:rPr>
                <w:bCs/>
              </w:rPr>
              <w:t>4</w:t>
            </w:r>
            <w:r w:rsidRPr="00233EEC">
              <w:rPr>
                <w:bCs/>
              </w:rPr>
              <w:t>0%</w:t>
            </w:r>
          </w:p>
        </w:tc>
        <w:tc>
          <w:tcPr>
            <w:tcW w:w="3005" w:type="dxa"/>
            <w:vAlign w:val="center"/>
          </w:tcPr>
          <w:p w14:paraId="71E43734" w14:textId="77777777" w:rsidR="00EF6E23" w:rsidRPr="00233EEC" w:rsidRDefault="00EF6E23" w:rsidP="008E4D92">
            <w:pPr>
              <w:jc w:val="center"/>
              <w:rPr>
                <w:bCs/>
              </w:rPr>
            </w:pPr>
            <w:r>
              <w:rPr>
                <w:bCs/>
              </w:rPr>
              <w:t>60%</w:t>
            </w:r>
          </w:p>
        </w:tc>
        <w:tc>
          <w:tcPr>
            <w:tcW w:w="3005" w:type="dxa"/>
            <w:vAlign w:val="center"/>
          </w:tcPr>
          <w:p w14:paraId="5B26B575" w14:textId="77777777" w:rsidR="00EF6E23" w:rsidRPr="00233EEC" w:rsidRDefault="00EF6E23" w:rsidP="008E4D92">
            <w:pPr>
              <w:jc w:val="center"/>
              <w:rPr>
                <w:bCs/>
              </w:rPr>
            </w:pPr>
            <w:r w:rsidRPr="00233EEC">
              <w:rPr>
                <w:bCs/>
              </w:rPr>
              <w:t>-</w:t>
            </w:r>
          </w:p>
        </w:tc>
      </w:tr>
    </w:tbl>
    <w:p w14:paraId="2A60D9DD" w14:textId="77777777" w:rsidR="00EF6E23" w:rsidRPr="00233EEC" w:rsidRDefault="00EF6E23" w:rsidP="00EF6E23">
      <w:pPr>
        <w:spacing w:line="360" w:lineRule="auto"/>
        <w:jc w:val="both"/>
        <w:rPr>
          <w:sz w:val="18"/>
          <w:szCs w:val="18"/>
          <w:lang w:val="id-ID"/>
        </w:rPr>
      </w:pPr>
    </w:p>
    <w:p w14:paraId="6092B6F2" w14:textId="77777777" w:rsidR="00EF6E23" w:rsidRPr="00233EEC" w:rsidRDefault="00EF6E23" w:rsidP="00EF6E23">
      <w:pPr>
        <w:numPr>
          <w:ilvl w:val="0"/>
          <w:numId w:val="10"/>
        </w:numPr>
        <w:tabs>
          <w:tab w:val="clear" w:pos="720"/>
          <w:tab w:val="num" w:pos="540"/>
        </w:tabs>
        <w:spacing w:line="360" w:lineRule="auto"/>
        <w:ind w:left="360"/>
        <w:jc w:val="both"/>
        <w:rPr>
          <w:lang w:val="id-ID"/>
        </w:rPr>
      </w:pPr>
      <w:proofErr w:type="spellStart"/>
      <w:r w:rsidRPr="00233EEC">
        <w:t>Perangkat</w:t>
      </w:r>
      <w:proofErr w:type="spellEnd"/>
      <w:r w:rsidRPr="00233EEC">
        <w:t xml:space="preserve"> </w:t>
      </w:r>
      <w:proofErr w:type="spellStart"/>
      <w:r w:rsidRPr="00233EEC">
        <w:t>lunak</w:t>
      </w:r>
      <w:proofErr w:type="spellEnd"/>
      <w:r w:rsidRPr="00233EEC">
        <w:rPr>
          <w:lang w:val="id-ID"/>
        </w:rPr>
        <w:t xml:space="preserve"> yang digunakan </w:t>
      </w:r>
      <w:r w:rsidRPr="00233EEC">
        <w:t xml:space="preserve">pada </w:t>
      </w:r>
      <w:proofErr w:type="spellStart"/>
      <w:r w:rsidRPr="00233EEC">
        <w:t>matakuliah</w:t>
      </w:r>
      <w:proofErr w:type="spellEnd"/>
      <w:r w:rsidRPr="00233EEC">
        <w:t xml:space="preserve"> ini adalah sebagai </w:t>
      </w:r>
      <w:proofErr w:type="spellStart"/>
      <w:r w:rsidRPr="00233EEC">
        <w:t>berikut</w:t>
      </w:r>
      <w:proofErr w:type="spellEnd"/>
      <w:r w:rsidRPr="00233EEC">
        <w:t>:</w:t>
      </w:r>
    </w:p>
    <w:p w14:paraId="77813C93" w14:textId="77777777" w:rsidR="00EF6E23" w:rsidRPr="00233EEC" w:rsidRDefault="00EF6E23" w:rsidP="00EF6E23">
      <w:pPr>
        <w:spacing w:line="360" w:lineRule="auto"/>
        <w:ind w:left="360"/>
        <w:jc w:val="both"/>
        <w:rPr>
          <w:rStyle w:val="longtext"/>
          <w:lang w:val="id-ID"/>
        </w:rPr>
      </w:pPr>
      <w:bookmarkStart w:id="3" w:name="_Hlk119341559"/>
      <w:r w:rsidRPr="00233EEC">
        <w:rPr>
          <w:rStyle w:val="longtext"/>
          <w:i/>
          <w:sz w:val="20"/>
          <w:szCs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EF6E23" w:rsidRPr="00233EEC" w14:paraId="12BF8079" w14:textId="77777777" w:rsidTr="008E4D92">
        <w:trPr>
          <w:trHeight w:val="504"/>
        </w:trPr>
        <w:tc>
          <w:tcPr>
            <w:tcW w:w="9025" w:type="dxa"/>
            <w:shd w:val="clear" w:color="auto" w:fill="D9D9D9" w:themeFill="background1" w:themeFillShade="D9"/>
          </w:tcPr>
          <w:bookmarkEnd w:id="3"/>
          <w:p w14:paraId="33FDCB5D" w14:textId="77777777" w:rsidR="00EF6E23" w:rsidRPr="00233EEC" w:rsidRDefault="00EF6E23" w:rsidP="008E4D92">
            <w:pPr>
              <w:jc w:val="center"/>
              <w:rPr>
                <w:b/>
                <w:bCs/>
                <w:szCs w:val="18"/>
              </w:rPr>
            </w:pPr>
            <w:r w:rsidRPr="00233EEC">
              <w:rPr>
                <w:b/>
                <w:bCs/>
                <w:szCs w:val="18"/>
              </w:rPr>
              <w:t>Software</w:t>
            </w:r>
          </w:p>
          <w:p w14:paraId="2A6F8148" w14:textId="77777777" w:rsidR="00EF6E23" w:rsidRPr="00233EEC" w:rsidRDefault="00EF6E23" w:rsidP="008E4D92">
            <w:pPr>
              <w:jc w:val="center"/>
              <w:rPr>
                <w:bCs/>
                <w:i/>
                <w:sz w:val="18"/>
                <w:szCs w:val="18"/>
              </w:rPr>
            </w:pPr>
            <w:r w:rsidRPr="00233EEC">
              <w:rPr>
                <w:bCs/>
                <w:i/>
                <w:sz w:val="18"/>
                <w:szCs w:val="18"/>
              </w:rPr>
              <w:t>Software</w:t>
            </w:r>
          </w:p>
        </w:tc>
      </w:tr>
      <w:tr w:rsidR="00EF6E23" w:rsidRPr="00233EEC" w14:paraId="548D544C" w14:textId="77777777" w:rsidTr="008E4D92">
        <w:trPr>
          <w:trHeight w:val="1286"/>
        </w:trPr>
        <w:tc>
          <w:tcPr>
            <w:tcW w:w="9025" w:type="dxa"/>
            <w:vAlign w:val="center"/>
          </w:tcPr>
          <w:p w14:paraId="57B06936" w14:textId="77777777" w:rsidR="00EF6E23" w:rsidRDefault="00EF6E23" w:rsidP="008E4D92">
            <w:pPr>
              <w:rPr>
                <w:color w:val="000000"/>
              </w:rPr>
            </w:pPr>
            <w:r>
              <w:rPr>
                <w:color w:val="000000"/>
              </w:rPr>
              <w:t>Visual Studio 2022</w:t>
            </w:r>
          </w:p>
          <w:p w14:paraId="25C132DB" w14:textId="77777777" w:rsidR="00EF6E23" w:rsidRDefault="00EF6E23" w:rsidP="008E4D92">
            <w:pPr>
              <w:rPr>
                <w:color w:val="000000"/>
              </w:rPr>
            </w:pPr>
            <w:r>
              <w:rPr>
                <w:color w:val="000000"/>
              </w:rPr>
              <w:t>Visual Studio 2022 - SAP Crystal Reports</w:t>
            </w:r>
          </w:p>
          <w:p w14:paraId="7FC8C728" w14:textId="77777777" w:rsidR="00EF6E23" w:rsidRPr="00233EEC" w:rsidRDefault="00EF6E23" w:rsidP="008E4D92">
            <w:pPr>
              <w:rPr>
                <w:bCs/>
              </w:rPr>
            </w:pPr>
            <w:r>
              <w:rPr>
                <w:bCs/>
              </w:rPr>
              <w:t>Web Browser</w:t>
            </w:r>
          </w:p>
        </w:tc>
      </w:tr>
    </w:tbl>
    <w:p w14:paraId="4CE7D0BC" w14:textId="77777777" w:rsidR="00EF6E23" w:rsidRPr="00233EEC" w:rsidRDefault="00EF6E23" w:rsidP="00EF6E23">
      <w:pPr>
        <w:spacing w:line="360" w:lineRule="auto"/>
        <w:jc w:val="both"/>
        <w:rPr>
          <w:rStyle w:val="longtext"/>
          <w:i/>
          <w:sz w:val="18"/>
          <w:szCs w:val="18"/>
        </w:rPr>
      </w:pPr>
    </w:p>
    <w:p w14:paraId="743F9010" w14:textId="77777777" w:rsidR="00EF6E23" w:rsidRPr="00233EEC" w:rsidRDefault="00EF6E23" w:rsidP="00EF6E23">
      <w:pPr>
        <w:numPr>
          <w:ilvl w:val="0"/>
          <w:numId w:val="10"/>
        </w:numPr>
        <w:tabs>
          <w:tab w:val="clear" w:pos="720"/>
          <w:tab w:val="num" w:pos="540"/>
        </w:tabs>
        <w:spacing w:line="360" w:lineRule="auto"/>
        <w:ind w:left="360"/>
        <w:jc w:val="both"/>
        <w:rPr>
          <w:b/>
          <w:bCs/>
        </w:rPr>
      </w:pPr>
      <w:proofErr w:type="spellStart"/>
      <w:r w:rsidRPr="00233EEC">
        <w:t>Ekstensi</w:t>
      </w:r>
      <w:proofErr w:type="spellEnd"/>
      <w:r w:rsidRPr="00233EEC">
        <w:t xml:space="preserve"> file yang </w:t>
      </w:r>
      <w:r w:rsidRPr="00233EEC">
        <w:rPr>
          <w:lang w:val="id-ID"/>
        </w:rPr>
        <w:t>harus</w:t>
      </w:r>
      <w:r w:rsidRPr="00233EEC">
        <w:t xml:space="preserve"> </w:t>
      </w:r>
      <w:proofErr w:type="spellStart"/>
      <w:r w:rsidRPr="00233EEC">
        <w:t>dikumpulkan</w:t>
      </w:r>
      <w:proofErr w:type="spellEnd"/>
      <w:r w:rsidRPr="00233EEC">
        <w:t xml:space="preserve"> untuk </w:t>
      </w:r>
      <w:proofErr w:type="spellStart"/>
      <w:r w:rsidRPr="00233EEC">
        <w:t>matakuliah</w:t>
      </w:r>
      <w:proofErr w:type="spellEnd"/>
      <w:r w:rsidRPr="00233EEC">
        <w:t xml:space="preserve"> ini adalah sebagai </w:t>
      </w:r>
      <w:proofErr w:type="spellStart"/>
      <w:r w:rsidRPr="00233EEC">
        <w:t>berikut</w:t>
      </w:r>
      <w:proofErr w:type="spellEnd"/>
      <w:r w:rsidRPr="00233EEC">
        <w:t>:</w:t>
      </w:r>
    </w:p>
    <w:p w14:paraId="4586B8DD" w14:textId="77777777" w:rsidR="00EF6E23" w:rsidRPr="00233EEC" w:rsidRDefault="00EF6E23" w:rsidP="00EF6E23">
      <w:pPr>
        <w:spacing w:line="360" w:lineRule="auto"/>
        <w:ind w:left="360"/>
        <w:jc w:val="both"/>
        <w:rPr>
          <w:rStyle w:val="longtext"/>
          <w:i/>
          <w:sz w:val="20"/>
          <w:szCs w:val="20"/>
        </w:rPr>
      </w:pPr>
      <w:r w:rsidRPr="00233EEC">
        <w:rPr>
          <w:rStyle w:val="longtext"/>
          <w:i/>
          <w:sz w:val="20"/>
          <w:szCs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EF6E23" w:rsidRPr="00233EEC" w14:paraId="6590C2F7" w14:textId="77777777" w:rsidTr="008E4D92">
        <w:trPr>
          <w:trHeight w:val="504"/>
        </w:trPr>
        <w:tc>
          <w:tcPr>
            <w:tcW w:w="3005" w:type="dxa"/>
            <w:shd w:val="clear" w:color="auto" w:fill="D9D9D9" w:themeFill="background1" w:themeFillShade="D9"/>
          </w:tcPr>
          <w:p w14:paraId="5C6EC449" w14:textId="77777777" w:rsidR="00EF6E23" w:rsidRPr="00233EEC" w:rsidRDefault="00EF6E23" w:rsidP="008E4D92">
            <w:pPr>
              <w:jc w:val="center"/>
              <w:rPr>
                <w:b/>
                <w:bCs/>
                <w:szCs w:val="18"/>
              </w:rPr>
            </w:pPr>
            <w:r w:rsidRPr="00233EEC">
              <w:rPr>
                <w:b/>
                <w:bCs/>
                <w:szCs w:val="18"/>
              </w:rPr>
              <w:t xml:space="preserve">Tugas </w:t>
            </w:r>
            <w:proofErr w:type="spellStart"/>
            <w:r w:rsidRPr="00233EEC">
              <w:rPr>
                <w:b/>
                <w:bCs/>
                <w:szCs w:val="18"/>
              </w:rPr>
              <w:t>Mandiri</w:t>
            </w:r>
            <w:proofErr w:type="spellEnd"/>
          </w:p>
          <w:p w14:paraId="206D01BC" w14:textId="77777777" w:rsidR="00EF6E23" w:rsidRPr="00233EEC" w:rsidRDefault="00EF6E23" w:rsidP="008E4D92">
            <w:pPr>
              <w:jc w:val="center"/>
              <w:rPr>
                <w:bCs/>
                <w:i/>
                <w:sz w:val="18"/>
                <w:szCs w:val="18"/>
              </w:rPr>
            </w:pPr>
            <w:r w:rsidRPr="00233EEC">
              <w:rPr>
                <w:bCs/>
                <w:i/>
                <w:sz w:val="18"/>
                <w:szCs w:val="18"/>
              </w:rPr>
              <w:t>Assignment</w:t>
            </w:r>
          </w:p>
        </w:tc>
        <w:tc>
          <w:tcPr>
            <w:tcW w:w="3005" w:type="dxa"/>
            <w:shd w:val="clear" w:color="auto" w:fill="D9D9D9" w:themeFill="background1" w:themeFillShade="D9"/>
          </w:tcPr>
          <w:p w14:paraId="10E83B47" w14:textId="77777777" w:rsidR="00EF6E23" w:rsidRPr="00233EEC" w:rsidRDefault="00EF6E23" w:rsidP="008E4D92">
            <w:pPr>
              <w:jc w:val="center"/>
              <w:rPr>
                <w:b/>
                <w:bCs/>
                <w:szCs w:val="18"/>
              </w:rPr>
            </w:pPr>
            <w:proofErr w:type="spellStart"/>
            <w:r w:rsidRPr="00233EEC">
              <w:rPr>
                <w:b/>
                <w:bCs/>
                <w:szCs w:val="18"/>
              </w:rPr>
              <w:t>Proyek</w:t>
            </w:r>
            <w:proofErr w:type="spellEnd"/>
          </w:p>
          <w:p w14:paraId="3836CC30" w14:textId="77777777" w:rsidR="00EF6E23" w:rsidRPr="00233EEC" w:rsidRDefault="00EF6E23" w:rsidP="008E4D92">
            <w:pPr>
              <w:jc w:val="center"/>
              <w:rPr>
                <w:b/>
                <w:bCs/>
                <w:szCs w:val="18"/>
              </w:rPr>
            </w:pPr>
            <w:r w:rsidRPr="00233EEC">
              <w:rPr>
                <w:bCs/>
                <w:i/>
                <w:sz w:val="18"/>
                <w:szCs w:val="18"/>
              </w:rPr>
              <w:t>Project</w:t>
            </w:r>
          </w:p>
        </w:tc>
        <w:tc>
          <w:tcPr>
            <w:tcW w:w="3005" w:type="dxa"/>
            <w:shd w:val="clear" w:color="auto" w:fill="D9D9D9" w:themeFill="background1" w:themeFillShade="D9"/>
          </w:tcPr>
          <w:p w14:paraId="29442C86" w14:textId="77777777" w:rsidR="00EF6E23" w:rsidRPr="00233EEC" w:rsidRDefault="00EF6E23" w:rsidP="008E4D92">
            <w:pPr>
              <w:jc w:val="center"/>
              <w:rPr>
                <w:b/>
                <w:bCs/>
              </w:rPr>
            </w:pPr>
            <w:r w:rsidRPr="00233EEC">
              <w:rPr>
                <w:b/>
                <w:bCs/>
              </w:rPr>
              <w:t>UAP</w:t>
            </w:r>
          </w:p>
          <w:p w14:paraId="376CD76A" w14:textId="77777777" w:rsidR="00EF6E23" w:rsidRPr="00233EEC" w:rsidRDefault="00EF6E23" w:rsidP="008E4D92">
            <w:pPr>
              <w:jc w:val="center"/>
              <w:rPr>
                <w:b/>
                <w:bCs/>
                <w:szCs w:val="18"/>
              </w:rPr>
            </w:pPr>
            <w:r w:rsidRPr="00233EEC">
              <w:rPr>
                <w:bCs/>
                <w:i/>
                <w:sz w:val="18"/>
                <w:szCs w:val="18"/>
              </w:rPr>
              <w:t>Final Exam</w:t>
            </w:r>
          </w:p>
        </w:tc>
      </w:tr>
      <w:tr w:rsidR="00EF6E23" w:rsidRPr="00233EEC" w14:paraId="36F6F8DD" w14:textId="77777777" w:rsidTr="008E4D92">
        <w:trPr>
          <w:trHeight w:val="758"/>
        </w:trPr>
        <w:tc>
          <w:tcPr>
            <w:tcW w:w="3005" w:type="dxa"/>
            <w:vAlign w:val="center"/>
          </w:tcPr>
          <w:p w14:paraId="7D94662D" w14:textId="77777777" w:rsidR="00EF6E23" w:rsidRPr="00233EEC" w:rsidRDefault="00EF6E23" w:rsidP="008E4D92">
            <w:pPr>
              <w:rPr>
                <w:bCs/>
              </w:rPr>
            </w:pPr>
            <w:r w:rsidRPr="00F55F6A">
              <w:rPr>
                <w:bCs/>
              </w:rPr>
              <w:t>ASP.NET Folder Project (SLN, CS, ASPX, ASPX.CS, CONFIG, XML, DLL, PDB, RPT, XSS, XSD, SQL, MDF, LDF, EDMX, Asset Files)</w:t>
            </w:r>
          </w:p>
        </w:tc>
        <w:tc>
          <w:tcPr>
            <w:tcW w:w="3005" w:type="dxa"/>
            <w:vAlign w:val="center"/>
          </w:tcPr>
          <w:p w14:paraId="4120D47E" w14:textId="77777777" w:rsidR="00EF6E23" w:rsidRPr="00233EEC" w:rsidRDefault="00EF6E23" w:rsidP="008E4D92">
            <w:pPr>
              <w:jc w:val="center"/>
              <w:rPr>
                <w:bCs/>
              </w:rPr>
            </w:pPr>
            <w:r w:rsidRPr="00F55F6A">
              <w:rPr>
                <w:bCs/>
              </w:rPr>
              <w:t>ASP.NET Folder Project (SLN, CS, ASPX, ASPX.CS, CONFIG, XML, DLL, PDB, RPT, XSS, XSD, SQL, MDF, LDF, EDMX, Asset Files)</w:t>
            </w:r>
          </w:p>
        </w:tc>
        <w:tc>
          <w:tcPr>
            <w:tcW w:w="3005" w:type="dxa"/>
            <w:vAlign w:val="center"/>
          </w:tcPr>
          <w:p w14:paraId="2384C143" w14:textId="77777777" w:rsidR="00EF6E23" w:rsidRPr="00233EEC" w:rsidRDefault="00EF6E23" w:rsidP="008E4D92">
            <w:pPr>
              <w:jc w:val="center"/>
              <w:rPr>
                <w:bCs/>
              </w:rPr>
            </w:pPr>
            <w:r w:rsidRPr="00233EEC">
              <w:rPr>
                <w:bCs/>
              </w:rPr>
              <w:t>-</w:t>
            </w:r>
          </w:p>
        </w:tc>
      </w:tr>
      <w:bookmarkEnd w:id="1"/>
      <w:bookmarkEnd w:id="2"/>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w:t>
      </w:r>
      <w:proofErr w:type="spellStart"/>
      <w:r>
        <w:t>dikumpulkan</w:t>
      </w:r>
      <w:proofErr w:type="spellEnd"/>
      <w:r>
        <w:t xml:space="preserve"> </w:t>
      </w:r>
      <w:r w:rsidR="00391027">
        <w:t xml:space="preserve">adalah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dengan </w:t>
      </w:r>
      <w:proofErr w:type="spellStart"/>
      <w:r w:rsidR="0089053D">
        <w:t>aset</w:t>
      </w:r>
      <w:proofErr w:type="spellEnd"/>
      <w:r w:rsidR="0089053D">
        <w:t xml:space="preserve"> yang digunakan (</w:t>
      </w:r>
      <w:proofErr w:type="spellStart"/>
      <w:r w:rsidR="0089053D">
        <w:t>gambar</w:t>
      </w:r>
      <w:proofErr w:type="spellEnd"/>
      <w:r w:rsidR="0089053D">
        <w:t xml:space="preserve">, audio, video, </w:t>
      </w:r>
      <w:proofErr w:type="spellStart"/>
      <w:r w:rsidR="0089053D">
        <w:t>dll</w:t>
      </w:r>
      <w:proofErr w:type="spellEnd"/>
      <w:r w:rsidR="0089053D">
        <w:t xml:space="preserve">) dan dokumentasi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aplikasi yang dibuat</w:t>
      </w:r>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dengan </w:t>
      </w:r>
      <w:proofErr w:type="spellStart"/>
      <w:r w:rsidR="00E77061">
        <w:t>soal</w:t>
      </w:r>
      <w:proofErr w:type="spellEnd"/>
      <w:r w:rsidR="00E77061">
        <w:t>)</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432EC46D" w14:textId="1C89301C" w:rsidR="003C604B" w:rsidRPr="003C604B" w:rsidRDefault="003C604B" w:rsidP="003C604B">
      <w:pPr>
        <w:spacing w:after="240" w:line="360" w:lineRule="auto"/>
        <w:jc w:val="center"/>
        <w:rPr>
          <w:b/>
          <w:sz w:val="32"/>
          <w:szCs w:val="32"/>
        </w:rPr>
      </w:pPr>
      <w:proofErr w:type="spellStart"/>
      <w:r>
        <w:rPr>
          <w:b/>
          <w:sz w:val="32"/>
          <w:szCs w:val="32"/>
        </w:rPr>
        <w:t>GymMe</w:t>
      </w:r>
      <w:proofErr w:type="spellEnd"/>
    </w:p>
    <w:p w14:paraId="496BC155" w14:textId="02E1D90D" w:rsidR="002D3A04" w:rsidRPr="00531392" w:rsidRDefault="003C604B" w:rsidP="002D3A04">
      <w:pPr>
        <w:spacing w:after="240" w:line="360" w:lineRule="auto"/>
        <w:ind w:firstLine="720"/>
        <w:jc w:val="both"/>
        <w:rPr>
          <w:color w:val="000000"/>
        </w:rPr>
      </w:pPr>
      <w:proofErr w:type="spellStart"/>
      <w:r>
        <w:rPr>
          <w:b/>
        </w:rPr>
        <w:t>GymMe</w:t>
      </w:r>
      <w:proofErr w:type="spellEnd"/>
      <w:r>
        <w:rPr>
          <w:b/>
        </w:rPr>
        <w:t xml:space="preserve"> </w:t>
      </w:r>
      <w:r w:rsidR="002D3A04" w:rsidRPr="00531392">
        <w:rPr>
          <w:bCs/>
        </w:rPr>
        <w:t xml:space="preserve">is a web-based online </w:t>
      </w:r>
      <w:r>
        <w:rPr>
          <w:bCs/>
        </w:rPr>
        <w:t>health and supplement</w:t>
      </w:r>
      <w:r w:rsidR="002D3A04" w:rsidRPr="00531392">
        <w:rPr>
          <w:bCs/>
        </w:rPr>
        <w:t xml:space="preserve"> selling application</w:t>
      </w:r>
      <w:r w:rsidR="002D3A04" w:rsidRPr="00531392">
        <w:rPr>
          <w:color w:val="000000"/>
        </w:rPr>
        <w:t xml:space="preserve">. It is a </w:t>
      </w:r>
      <w:r>
        <w:rPr>
          <w:color w:val="000000"/>
        </w:rPr>
        <w:t>perfect</w:t>
      </w:r>
      <w:r w:rsidR="002D3A04" w:rsidRPr="00531392">
        <w:rPr>
          <w:color w:val="000000"/>
        </w:rPr>
        <w:t xml:space="preserve"> place </w:t>
      </w:r>
      <w:r>
        <w:rPr>
          <w:color w:val="000000"/>
        </w:rPr>
        <w:t xml:space="preserve">for health and fitness </w:t>
      </w:r>
      <w:proofErr w:type="gramStart"/>
      <w:r>
        <w:rPr>
          <w:color w:val="000000"/>
        </w:rPr>
        <w:t>enthusiast</w:t>
      </w:r>
      <w:proofErr w:type="gramEnd"/>
      <w:r w:rsidR="002D3A04" w:rsidRPr="00531392">
        <w:rPr>
          <w:color w:val="000000"/>
        </w:rPr>
        <w:t xml:space="preserve"> to buy </w:t>
      </w:r>
      <w:r>
        <w:rPr>
          <w:color w:val="000000"/>
        </w:rPr>
        <w:t>supplement and for the admin of the store to sell their product</w:t>
      </w:r>
      <w:r w:rsidR="002D3A04" w:rsidRPr="00531392">
        <w:rPr>
          <w:color w:val="000000"/>
        </w:rPr>
        <w:t xml:space="preserve">. The CEO of </w:t>
      </w:r>
      <w:proofErr w:type="spellStart"/>
      <w:r>
        <w:rPr>
          <w:b/>
        </w:rPr>
        <w:t>GymMe</w:t>
      </w:r>
      <w:proofErr w:type="spellEnd"/>
      <w:r w:rsidR="002D3A04" w:rsidRPr="00531392">
        <w:rPr>
          <w:b/>
        </w:rPr>
        <w:t xml:space="preserve"> </w:t>
      </w:r>
      <w:r w:rsidR="002D3A04"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31F19EFE"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sidR="003C604B">
        <w:rPr>
          <w:color w:val="000000"/>
        </w:rPr>
        <w:t>supplement</w:t>
      </w:r>
      <w:r w:rsidRPr="00531392">
        <w:rPr>
          <w:color w:val="000000"/>
        </w:rPr>
        <w:t xml:space="preserve"> selling application. You are also </w:t>
      </w:r>
      <w:r w:rsidRPr="00531392">
        <w:rPr>
          <w:b/>
          <w:color w:val="000000"/>
        </w:rPr>
        <w:t>required</w:t>
      </w:r>
      <w:r w:rsidRPr="00531392">
        <w:rPr>
          <w:color w:val="000000"/>
        </w:rPr>
        <w:t xml:space="preserve"> to use </w:t>
      </w:r>
      <w:proofErr w:type="gramStart"/>
      <w:r w:rsidRPr="00531392">
        <w:rPr>
          <w:b/>
          <w:color w:val="000000"/>
        </w:rPr>
        <w:t>Domain</w:t>
      </w:r>
      <w:proofErr w:type="gramEnd"/>
      <w:r w:rsidRPr="00531392">
        <w:rPr>
          <w:b/>
          <w:color w:val="000000"/>
        </w:rPr>
        <w:t xml:space="preserve">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The </w:t>
      </w:r>
      <w:r w:rsidRPr="00531392">
        <w:rPr>
          <w:b/>
          <w:color w:val="000000"/>
        </w:rPr>
        <w:t>required</w:t>
      </w:r>
      <w:r w:rsidRPr="00531392">
        <w:rPr>
          <w:color w:val="000000"/>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77777777" w:rsidR="002D3A04" w:rsidRPr="000F0EF1" w:rsidRDefault="002D3A04" w:rsidP="002D3A04">
      <w:pPr>
        <w:pStyle w:val="ListParagraph"/>
        <w:spacing w:after="240" w:line="360" w:lineRule="auto"/>
        <w:ind w:left="426"/>
        <w:jc w:val="both"/>
        <w:rPr>
          <w:b/>
          <w:bCs/>
          <w:color w:val="000000"/>
        </w:rPr>
      </w:pPr>
      <w:proofErr w:type="gramStart"/>
      <w:r w:rsidRPr="000F0EF1">
        <w:rPr>
          <w:color w:val="000000"/>
        </w:rPr>
        <w:t>View</w:t>
      </w:r>
      <w:proofErr w:type="gramEnd"/>
      <w:r w:rsidRPr="000F0EF1">
        <w:rPr>
          <w:color w:val="000000"/>
        </w:rPr>
        <w:t xml:space="preserve">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the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w:t>
      </w:r>
      <w:proofErr w:type="gramStart"/>
      <w:r w:rsidRPr="00531392">
        <w:rPr>
          <w:color w:val="000000"/>
        </w:rPr>
        <w:t xml:space="preserve">to </w:t>
      </w:r>
      <w:r w:rsidRPr="00531392">
        <w:rPr>
          <w:b/>
          <w:color w:val="000000"/>
        </w:rPr>
        <w:t>validate</w:t>
      </w:r>
      <w:proofErr w:type="gramEnd"/>
      <w:r w:rsidRPr="00531392">
        <w:rPr>
          <w:color w:val="000000"/>
        </w:rPr>
        <w:t xml:space="preserve"> </w:t>
      </w:r>
      <w:r w:rsidRPr="0040116D">
        <w:rPr>
          <w:b/>
          <w:bCs/>
          <w:color w:val="000000"/>
        </w:rPr>
        <w:t>all input</w:t>
      </w:r>
      <w:r w:rsidRPr="00531392">
        <w:rPr>
          <w:color w:val="000000"/>
        </w:rPr>
        <w:t xml:space="preserve"> from the view layer. It </w:t>
      </w:r>
      <w:proofErr w:type="gramStart"/>
      <w:r w:rsidRPr="00531392">
        <w:rPr>
          <w:color w:val="000000"/>
        </w:rPr>
        <w:t>also</w:t>
      </w:r>
      <w:proofErr w:type="gramEnd"/>
      <w:r w:rsidRPr="00531392">
        <w:rPr>
          <w:color w:val="000000"/>
        </w:rPr>
        <w:t xml:space="preserve">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w:t>
      </w:r>
      <w:proofErr w:type="gramStart"/>
      <w:r w:rsidRPr="00531392">
        <w:rPr>
          <w:color w:val="000000"/>
        </w:rPr>
        <w:t>layer</w:t>
      </w:r>
      <w:proofErr w:type="gramEnd"/>
      <w:r w:rsidRPr="00531392">
        <w:rPr>
          <w:color w:val="000000"/>
        </w:rPr>
        <w:t xml:space="preserve"> is responsible to </w:t>
      </w:r>
      <w:r w:rsidRPr="00FD3B31">
        <w:rPr>
          <w:b/>
          <w:bCs/>
          <w:color w:val="000000"/>
        </w:rPr>
        <w:t>handle all business logic</w:t>
      </w:r>
      <w:r w:rsidRPr="00531392">
        <w:rPr>
          <w:color w:val="000000"/>
        </w:rPr>
        <w:t xml:space="preserve"> required in the application. It will </w:t>
      </w:r>
      <w:proofErr w:type="gramStart"/>
      <w:r w:rsidRPr="00531392">
        <w:rPr>
          <w:color w:val="000000"/>
        </w:rPr>
        <w:t>delegates</w:t>
      </w:r>
      <w:proofErr w:type="gramEnd"/>
      <w:r w:rsidRPr="00531392">
        <w:rPr>
          <w:color w:val="000000"/>
        </w:rPr>
        <w:t xml:space="preserve"> the task to query from the database, including select, insert, update and delete, to the repository layer. Please </w:t>
      </w:r>
      <w:proofErr w:type="gramStart"/>
      <w:r w:rsidRPr="00531392">
        <w:rPr>
          <w:color w:val="000000"/>
        </w:rPr>
        <w:t>notes</w:t>
      </w:r>
      <w:proofErr w:type="gramEnd"/>
      <w:r w:rsidRPr="00531392">
        <w:rPr>
          <w:color w:val="000000"/>
        </w:rPr>
        <w:t xml:space="preserve"> that there can be a single handler that accesses multiple </w:t>
      </w:r>
      <w:proofErr w:type="gramStart"/>
      <w:r w:rsidRPr="00531392">
        <w:rPr>
          <w:color w:val="000000"/>
        </w:rPr>
        <w:t>repository</w:t>
      </w:r>
      <w:proofErr w:type="gramEnd"/>
      <w:r w:rsidRPr="00531392">
        <w:rPr>
          <w:color w:val="000000"/>
        </w:rPr>
        <w:t xml:space="preserve">.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w:t>
      </w:r>
      <w:proofErr w:type="gramStart"/>
      <w:r w:rsidRPr="008C6E91">
        <w:rPr>
          <w:color w:val="000000"/>
        </w:rPr>
        <w:t>in</w:t>
      </w:r>
      <w:proofErr w:type="gramEnd"/>
      <w:r w:rsidRPr="008C6E91">
        <w:rPr>
          <w:color w:val="000000"/>
        </w:rPr>
        <w:t xml:space="preserve">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proofErr w:type="gramStart"/>
      <w:r>
        <w:rPr>
          <w:color w:val="000000"/>
        </w:rPr>
        <w:t>M</w:t>
      </w:r>
      <w:r w:rsidRPr="008C6E91">
        <w:rPr>
          <w:color w:val="000000"/>
        </w:rPr>
        <w:t>odel</w:t>
      </w:r>
      <w:proofErr w:type="gramEnd"/>
      <w:r w:rsidRPr="008C6E91">
        <w:rPr>
          <w:color w:val="000000"/>
        </w:rPr>
        <w:t xml:space="preserve">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proofErr w:type="gramStart"/>
      <w:r w:rsidRPr="00E6135D">
        <w:rPr>
          <w:color w:val="000000"/>
        </w:rPr>
        <w:t>tool</w:t>
      </w:r>
      <w:proofErr w:type="gramEnd"/>
    </w:p>
    <w:p w14:paraId="77863E83" w14:textId="5837EC0A" w:rsidR="002D3A04" w:rsidRPr="00CE4501" w:rsidRDefault="00B64B65" w:rsidP="002D3A04">
      <w:pPr>
        <w:pStyle w:val="ListParagraph"/>
        <w:spacing w:after="240" w:line="360" w:lineRule="auto"/>
        <w:ind w:left="426"/>
        <w:jc w:val="center"/>
        <w:rPr>
          <w:color w:val="000000"/>
        </w:rPr>
      </w:pPr>
      <w:r>
        <w:rPr>
          <w:noProof/>
          <w:color w:val="000000"/>
        </w:rPr>
        <w:drawing>
          <wp:inline distT="0" distB="0" distL="0" distR="0" wp14:anchorId="74671505" wp14:editId="223F4289">
            <wp:extent cx="4699000" cy="2933700"/>
            <wp:effectExtent l="0" t="0" r="0" b="0"/>
            <wp:docPr id="524278871"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8871" name="Picture 1" descr="A diagram of a serv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9000" cy="2933700"/>
                    </a:xfrm>
                    <a:prstGeom prst="rect">
                      <a:avLst/>
                    </a:prstGeom>
                  </pic:spPr>
                </pic:pic>
              </a:graphicData>
            </a:graphic>
          </wp:inline>
        </w:drawing>
      </w:r>
      <w:r w:rsidR="002D3A04" w:rsidRPr="00E6135D">
        <w:rPr>
          <w:color w:val="000000"/>
        </w:rPr>
        <w:t>.</w:t>
      </w:r>
    </w:p>
    <w:p w14:paraId="741930A1" w14:textId="2116F582"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proofErr w:type="spellStart"/>
      <w:r w:rsidR="003C604B">
        <w:rPr>
          <w:b/>
          <w:bCs/>
          <w:color w:val="000000" w:themeColor="text1"/>
          <w:sz w:val="20"/>
          <w:szCs w:val="20"/>
        </w:rPr>
        <w:t>GymMe</w:t>
      </w:r>
      <w:proofErr w:type="spellEnd"/>
      <w:r>
        <w:rPr>
          <w:b/>
          <w:bCs/>
          <w:color w:val="000000" w:themeColor="text1"/>
          <w:sz w:val="20"/>
          <w:szCs w:val="20"/>
        </w:rPr>
        <w:t xml:space="preserve">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4A859E9A"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003C604B">
        <w:rPr>
          <w:b/>
          <w:color w:val="000000"/>
        </w:rPr>
        <w:t>admin</w:t>
      </w:r>
      <w:r w:rsidRPr="00531392">
        <w:rPr>
          <w:color w:val="000000"/>
        </w:rPr>
        <w:t xml:space="preserve">, </w:t>
      </w:r>
      <w:r w:rsidR="003C604B">
        <w:rPr>
          <w:b/>
          <w:color w:val="000000"/>
        </w:rPr>
        <w:t>customer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w:t>
      </w:r>
      <w:proofErr w:type="gramStart"/>
      <w:r w:rsidRPr="00531392">
        <w:rPr>
          <w:color w:val="000000"/>
        </w:rPr>
        <w:t>are</w:t>
      </w:r>
      <w:proofErr w:type="gramEnd"/>
      <w:r w:rsidRPr="00531392">
        <w:rPr>
          <w:color w:val="000000"/>
        </w:rPr>
        <w:t xml:space="preserve"> the </w:t>
      </w:r>
      <w:r w:rsidRPr="00531392">
        <w:t xml:space="preserve">minimum </w:t>
      </w:r>
      <w:r w:rsidRPr="00D274B2">
        <w:rPr>
          <w:b/>
          <w:bCs/>
        </w:rPr>
        <w:t>access</w:t>
      </w:r>
      <w:r w:rsidRPr="00531392">
        <w:t xml:space="preserve"> you need to create for each role</w:t>
      </w:r>
      <w:r>
        <w:t>.</w:t>
      </w:r>
    </w:p>
    <w:p w14:paraId="0588DC42" w14:textId="26D481CD" w:rsidR="002D3A04" w:rsidRPr="00531392" w:rsidRDefault="003C604B" w:rsidP="002D3A04">
      <w:pPr>
        <w:pStyle w:val="ListParagraph"/>
        <w:numPr>
          <w:ilvl w:val="2"/>
          <w:numId w:val="16"/>
        </w:numPr>
        <w:tabs>
          <w:tab w:val="clear" w:pos="2160"/>
        </w:tabs>
        <w:spacing w:after="200" w:line="360" w:lineRule="auto"/>
        <w:ind w:left="426" w:hanging="426"/>
        <w:jc w:val="both"/>
        <w:rPr>
          <w:b/>
          <w:color w:val="000000"/>
        </w:rPr>
      </w:pPr>
      <w:r>
        <w:rPr>
          <w:b/>
          <w:color w:val="000000"/>
        </w:rPr>
        <w:t>Admin</w:t>
      </w:r>
    </w:p>
    <w:p w14:paraId="6E767810"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p>
    <w:p w14:paraId="51E8DE78" w14:textId="7421AAB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sidR="00E467A0">
        <w:rPr>
          <w:b/>
          <w:bCs/>
          <w:color w:val="000000"/>
        </w:rPr>
        <w:t>Supplement</w:t>
      </w:r>
    </w:p>
    <w:p w14:paraId="6DAB87B8" w14:textId="68905B3B"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sidR="00E467A0">
        <w:rPr>
          <w:b/>
          <w:bCs/>
          <w:color w:val="000000"/>
        </w:rPr>
        <w:t>Supplement</w:t>
      </w:r>
    </w:p>
    <w:p w14:paraId="68828DC9" w14:textId="04C7A4E5"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sidR="00E467A0">
        <w:rPr>
          <w:b/>
          <w:bCs/>
          <w:color w:val="000000"/>
        </w:rPr>
        <w:t>Supplement</w:t>
      </w:r>
    </w:p>
    <w:p w14:paraId="7386403E"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p>
    <w:p w14:paraId="005B7DC4"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p>
    <w:p w14:paraId="50F489C4" w14:textId="77777777"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p>
    <w:p w14:paraId="5055FB92"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p>
    <w:p w14:paraId="72306349" w14:textId="30026C00" w:rsidR="002D3A04" w:rsidRPr="00A40416" w:rsidRDefault="002D3A04" w:rsidP="00812692">
      <w:pPr>
        <w:pStyle w:val="ListParagraph"/>
        <w:numPr>
          <w:ilvl w:val="0"/>
          <w:numId w:val="19"/>
        </w:numPr>
        <w:spacing w:after="200" w:line="360" w:lineRule="auto"/>
        <w:ind w:left="851" w:hanging="425"/>
        <w:jc w:val="both"/>
        <w:rPr>
          <w:b/>
          <w:bCs/>
          <w:color w:val="000000"/>
        </w:rPr>
      </w:pPr>
      <w:r w:rsidRPr="00A40416">
        <w:rPr>
          <w:b/>
          <w:bCs/>
          <w:color w:val="000000"/>
        </w:rPr>
        <w:t>Handle Orders</w:t>
      </w:r>
    </w:p>
    <w:p w14:paraId="765BED27" w14:textId="055C7C49" w:rsidR="00E467A0" w:rsidRPr="00E467A0" w:rsidRDefault="002D3A04" w:rsidP="00813EFD">
      <w:pPr>
        <w:pStyle w:val="ListParagraph"/>
        <w:numPr>
          <w:ilvl w:val="0"/>
          <w:numId w:val="19"/>
        </w:numPr>
        <w:spacing w:after="200" w:line="360" w:lineRule="auto"/>
        <w:ind w:left="851" w:hanging="425"/>
        <w:jc w:val="both"/>
        <w:rPr>
          <w:b/>
          <w:bCs/>
          <w:color w:val="000000"/>
        </w:rPr>
      </w:pPr>
      <w:r w:rsidRPr="00E467A0">
        <w:rPr>
          <w:b/>
          <w:bCs/>
          <w:color w:val="000000"/>
        </w:rPr>
        <w:t>Logout</w:t>
      </w:r>
    </w:p>
    <w:p w14:paraId="3D1F8682" w14:textId="6C6A2A9D" w:rsidR="002D3A04" w:rsidRPr="00DD0CA9" w:rsidRDefault="003C604B" w:rsidP="002D3A04">
      <w:pPr>
        <w:pStyle w:val="ListParagraph"/>
        <w:numPr>
          <w:ilvl w:val="2"/>
          <w:numId w:val="16"/>
        </w:numPr>
        <w:tabs>
          <w:tab w:val="clear" w:pos="2160"/>
          <w:tab w:val="num" w:pos="2700"/>
        </w:tabs>
        <w:spacing w:after="200" w:line="360" w:lineRule="auto"/>
        <w:ind w:left="426" w:hanging="426"/>
        <w:jc w:val="both"/>
        <w:rPr>
          <w:b/>
          <w:bCs/>
          <w:color w:val="000000"/>
        </w:rPr>
      </w:pPr>
      <w:r>
        <w:rPr>
          <w:b/>
          <w:bCs/>
          <w:color w:val="000000"/>
        </w:rPr>
        <w:t>Customer</w:t>
      </w:r>
    </w:p>
    <w:p w14:paraId="7D77FFFD" w14:textId="385A4BB6"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sidR="00E467A0">
        <w:rPr>
          <w:b/>
          <w:bCs/>
          <w:color w:val="000000"/>
        </w:rPr>
        <w:t>Supplement</w:t>
      </w:r>
    </w:p>
    <w:p w14:paraId="7FA49A25" w14:textId="2C5E22E3"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Order </w:t>
      </w:r>
      <w:r w:rsidR="00E467A0">
        <w:rPr>
          <w:b/>
          <w:bCs/>
          <w:color w:val="000000"/>
        </w:rPr>
        <w:t>Supplement</w:t>
      </w:r>
    </w:p>
    <w:p w14:paraId="68BA8CC7" w14:textId="10DEB69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sidR="00E467A0">
        <w:rPr>
          <w:b/>
          <w:bCs/>
          <w:color w:val="000000"/>
        </w:rPr>
        <w:t>Supplement</w:t>
      </w:r>
      <w:r>
        <w:rPr>
          <w:b/>
          <w:bCs/>
          <w:color w:val="000000"/>
        </w:rPr>
        <w:t xml:space="preserve"> to </w:t>
      </w:r>
      <w:r w:rsidR="00E467A0">
        <w:rPr>
          <w:b/>
          <w:bCs/>
          <w:color w:val="000000"/>
        </w:rPr>
        <w:t>C</w:t>
      </w:r>
      <w:r>
        <w:rPr>
          <w:b/>
          <w:bCs/>
          <w:color w:val="000000"/>
        </w:rPr>
        <w:t>art</w:t>
      </w:r>
      <w:r w:rsidRPr="00DD0CA9">
        <w:rPr>
          <w:b/>
          <w:bCs/>
          <w:color w:val="000000"/>
        </w:rPr>
        <w:t xml:space="preserve"> </w:t>
      </w:r>
    </w:p>
    <w:p w14:paraId="57B79A90"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p>
    <w:p w14:paraId="39B17236" w14:textId="1B59E3E0" w:rsidR="002D3A04" w:rsidRPr="00DD0CA9" w:rsidRDefault="00E467A0" w:rsidP="002D3A04">
      <w:pPr>
        <w:pStyle w:val="ListParagraph"/>
        <w:numPr>
          <w:ilvl w:val="0"/>
          <w:numId w:val="19"/>
        </w:numPr>
        <w:spacing w:after="200" w:line="360" w:lineRule="auto"/>
        <w:ind w:left="851" w:hanging="425"/>
        <w:jc w:val="both"/>
        <w:rPr>
          <w:b/>
          <w:bCs/>
          <w:color w:val="000000"/>
        </w:rPr>
      </w:pPr>
      <w:r>
        <w:rPr>
          <w:b/>
          <w:bCs/>
          <w:color w:val="000000"/>
        </w:rPr>
        <w:t>Checkout Supplement in Cart</w:t>
      </w:r>
    </w:p>
    <w:p w14:paraId="67774AAC"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p>
    <w:p w14:paraId="66788625"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p>
    <w:p w14:paraId="38BF153B" w14:textId="77777777"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p>
    <w:p w14:paraId="72F5998F" w14:textId="61328B8D" w:rsidR="002D3A04" w:rsidRPr="00A40416" w:rsidRDefault="002D3A04" w:rsidP="003066E6">
      <w:pPr>
        <w:pStyle w:val="ListParagraph"/>
        <w:numPr>
          <w:ilvl w:val="0"/>
          <w:numId w:val="19"/>
        </w:numPr>
        <w:spacing w:after="200" w:line="360" w:lineRule="auto"/>
        <w:ind w:left="851" w:hanging="425"/>
        <w:jc w:val="both"/>
        <w:rPr>
          <w:b/>
          <w:bCs/>
          <w:color w:val="000000"/>
        </w:rPr>
      </w:pPr>
      <w:r w:rsidRPr="00A40416">
        <w:rPr>
          <w:b/>
          <w:bCs/>
          <w:color w:val="000000"/>
        </w:rPr>
        <w:t>Update Profile</w:t>
      </w:r>
    </w:p>
    <w:p w14:paraId="53110147"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p>
    <w:p w14:paraId="4E6AE439" w14:textId="3020979B" w:rsidR="002D3A04" w:rsidRPr="00DD0CA9" w:rsidRDefault="003C604B"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Guest</w:t>
      </w:r>
    </w:p>
    <w:p w14:paraId="75C239F7"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p>
    <w:p w14:paraId="3736C213" w14:textId="7777777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1FA00D28" w:rsidR="002D3A04" w:rsidRPr="00531392" w:rsidRDefault="002D3A04" w:rsidP="004D3ECF">
            <w:r w:rsidRPr="00531392">
              <w:t>Must be filled and appropriate with the data in the database</w:t>
            </w:r>
            <w:r w:rsidR="00081C71">
              <w:t xml:space="preserve"> and cannot be empty</w:t>
            </w:r>
            <w:r>
              <w:t>.</w:t>
            </w:r>
            <w:r w:rsidR="00081C71">
              <w:t xml:space="preserve"> </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6BB478CC" w:rsidR="002D3A04" w:rsidRPr="00531392" w:rsidRDefault="002D3A04" w:rsidP="004D3ECF">
            <w:r w:rsidRPr="00531392">
              <w:t>Must be filled and appropriate with the data in the database</w:t>
            </w:r>
            <w:r w:rsidR="00081C71">
              <w:t xml:space="preserve"> and cannot be empty</w:t>
            </w:r>
            <w:r>
              <w:t>.</w:t>
            </w:r>
          </w:p>
        </w:tc>
      </w:tr>
    </w:tbl>
    <w:p w14:paraId="0E9DF521" w14:textId="77777777" w:rsidR="002D3A04" w:rsidRPr="00531392" w:rsidRDefault="002D3A04" w:rsidP="002D3A04">
      <w:pPr>
        <w:spacing w:before="240" w:line="360" w:lineRule="auto"/>
        <w:ind w:left="426" w:firstLine="720"/>
        <w:jc w:val="both"/>
      </w:pPr>
      <w:bookmarkStart w:id="4"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2426B65D"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r w:rsidR="00654732">
        <w:t xml:space="preserve"> Provide a </w:t>
      </w:r>
      <w:r w:rsidR="00654732" w:rsidRPr="00654732">
        <w:rPr>
          <w:b/>
          <w:bCs/>
        </w:rPr>
        <w:t>link</w:t>
      </w:r>
      <w:r w:rsidR="00654732">
        <w:t xml:space="preserve"> to </w:t>
      </w:r>
      <w:proofErr w:type="gramStart"/>
      <w:r w:rsidR="00654732" w:rsidRPr="00654732">
        <w:rPr>
          <w:b/>
          <w:bCs/>
        </w:rPr>
        <w:t>register</w:t>
      </w:r>
      <w:proofErr w:type="gramEnd"/>
      <w:r w:rsidR="00654732">
        <w:t xml:space="preserve"> </w:t>
      </w:r>
      <w:r w:rsidR="00654732" w:rsidRPr="00654732">
        <w:rPr>
          <w:b/>
          <w:bCs/>
        </w:rPr>
        <w:t>page</w:t>
      </w:r>
      <w:r w:rsidR="00654732">
        <w:t xml:space="preserve"> if the user does not have an account yet. </w:t>
      </w:r>
    </w:p>
    <w:bookmarkEnd w:id="4"/>
    <w:p w14:paraId="7330DD4A"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p>
    <w:p w14:paraId="34A65140" w14:textId="25CE2000"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proofErr w:type="spellStart"/>
      <w:r w:rsidR="00A40416">
        <w:rPr>
          <w:bCs/>
        </w:rPr>
        <w:t>GymMe’s</w:t>
      </w:r>
      <w:proofErr w:type="spellEnd"/>
      <w:r w:rsidR="00A40416">
        <w:rPr>
          <w:bCs/>
        </w:rPr>
        <w:t xml:space="preserve"> customer</w:t>
      </w:r>
      <w:r w:rsidRPr="00531392">
        <w:t xml:space="preserve">. Validate this page is only </w:t>
      </w:r>
      <w:r w:rsidRPr="00690E54">
        <w:rPr>
          <w:b/>
          <w:bCs/>
        </w:rPr>
        <w:t>accessible to</w:t>
      </w:r>
      <w:r w:rsidRPr="00531392">
        <w:rPr>
          <w:b/>
          <w:bCs/>
        </w:rPr>
        <w:t xml:space="preserve"> guests</w:t>
      </w:r>
      <w:r w:rsidR="00654732">
        <w:rPr>
          <w:b/>
          <w:bCs/>
        </w:rPr>
        <w:t xml:space="preserve"> </w:t>
      </w:r>
      <w:r w:rsidR="00654732">
        <w:t xml:space="preserve">and </w:t>
      </w:r>
      <w:proofErr w:type="gramStart"/>
      <w:r w:rsidR="00654732">
        <w:t>provide</w:t>
      </w:r>
      <w:proofErr w:type="gramEnd"/>
      <w:r w:rsidR="00654732">
        <w:t xml:space="preserve"> link that could </w:t>
      </w:r>
      <w:r w:rsidR="00654732" w:rsidRPr="00654732">
        <w:rPr>
          <w:b/>
          <w:bCs/>
        </w:rPr>
        <w:t>redirect</w:t>
      </w:r>
      <w:r w:rsidR="00654732">
        <w:t xml:space="preserve"> the user to the </w:t>
      </w:r>
      <w:r w:rsidR="00654732" w:rsidRPr="00654732">
        <w:rPr>
          <w:b/>
          <w:bCs/>
        </w:rPr>
        <w:t>login</w:t>
      </w:r>
      <w:r w:rsidR="00654732">
        <w:t xml:space="preserve"> </w:t>
      </w:r>
      <w:r w:rsidR="00654732" w:rsidRPr="00654732">
        <w:rPr>
          <w:b/>
          <w:bCs/>
        </w:rPr>
        <w:t>page</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2BFC8EC2" w:rsidR="002D3A04" w:rsidRPr="00531392" w:rsidRDefault="002D3A04" w:rsidP="004D3ECF">
            <w:r w:rsidRPr="00531392">
              <w:t xml:space="preserve">Length must be between </w:t>
            </w:r>
            <w:r>
              <w:t>5</w:t>
            </w:r>
            <w:r w:rsidRPr="00531392">
              <w:t xml:space="preserve"> and </w:t>
            </w:r>
            <w:r>
              <w:t xml:space="preserve">15 </w:t>
            </w:r>
            <w:r w:rsidRPr="00531392">
              <w:t>alphabet with space</w:t>
            </w:r>
            <w:r>
              <w:t xml:space="preserve"> only</w:t>
            </w:r>
            <w:r w:rsidR="00081C71">
              <w:t xml:space="preserve"> and cannot be empty</w:t>
            </w:r>
            <w:r>
              <w:t>.</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20668728" w:rsidR="002D3A04" w:rsidRPr="00531392" w:rsidRDefault="002D3A04" w:rsidP="004D3ECF">
            <w:r>
              <w:t>Must ends with ‘.com’</w:t>
            </w:r>
            <w:r w:rsidR="00081C71">
              <w:t xml:space="preserve"> and cannot be empty</w:t>
            </w:r>
            <w:r>
              <w:t>.</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1240C979" w:rsidR="002D3A04" w:rsidRPr="00531392" w:rsidRDefault="002D3A04" w:rsidP="004D3ECF">
            <w:r>
              <w:t>Gender Must be chosen</w:t>
            </w:r>
            <w:r w:rsidR="00081C71">
              <w:t xml:space="preserve"> and cannot be empty</w:t>
            </w:r>
            <w:r>
              <w:t>.</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6F14AF3B" w:rsidR="002D3A04" w:rsidRPr="00531392" w:rsidRDefault="002D3A04" w:rsidP="004D3ECF">
            <w:r w:rsidRPr="00531392">
              <w:t>Must be the same with</w:t>
            </w:r>
            <w:r>
              <w:t xml:space="preserve"> confirm</w:t>
            </w:r>
            <w:r w:rsidRPr="00531392">
              <w:t xml:space="preserve"> password</w:t>
            </w:r>
            <w:r w:rsidR="007E5FAB">
              <w:t xml:space="preserve">, alphanumeric </w:t>
            </w:r>
            <w:r w:rsidR="00081C71">
              <w:t>and cannot be empty</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3C0F395B" w:rsidR="002D3A04" w:rsidRPr="00531392" w:rsidRDefault="002D3A04" w:rsidP="004D3ECF">
            <w:r w:rsidRPr="00531392">
              <w:t>Must be the same with</w:t>
            </w:r>
            <w:r>
              <w:t xml:space="preserve"> </w:t>
            </w:r>
            <w:r w:rsidRPr="00531392">
              <w:t>password</w:t>
            </w:r>
            <w:r w:rsidR="00081C71">
              <w:t xml:space="preserve"> and cannot be empty</w:t>
            </w:r>
            <w:r>
              <w:t>.</w:t>
            </w:r>
          </w:p>
        </w:tc>
      </w:tr>
      <w:tr w:rsidR="00EA5458" w:rsidRPr="00531392" w14:paraId="71FC8290"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tcPr>
          <w:p w14:paraId="614E0248" w14:textId="574AF2A7" w:rsidR="00EA5458" w:rsidRPr="009674B5" w:rsidRDefault="00EA5458" w:rsidP="004D3ECF">
            <w:pPr>
              <w:pStyle w:val="ListParagraph"/>
              <w:ind w:left="0"/>
              <w:rPr>
                <w:bCs/>
              </w:rPr>
            </w:pPr>
            <w:r>
              <w:rPr>
                <w:bCs/>
              </w:rPr>
              <w:t>Date of Birth</w:t>
            </w:r>
          </w:p>
        </w:tc>
        <w:tc>
          <w:tcPr>
            <w:tcW w:w="7655" w:type="dxa"/>
            <w:tcBorders>
              <w:top w:val="single" w:sz="4" w:space="0" w:color="auto"/>
              <w:left w:val="single" w:sz="4" w:space="0" w:color="auto"/>
              <w:bottom w:val="single" w:sz="4" w:space="0" w:color="auto"/>
              <w:right w:val="single" w:sz="4" w:space="0" w:color="auto"/>
            </w:tcBorders>
            <w:vAlign w:val="center"/>
          </w:tcPr>
          <w:p w14:paraId="08BA668A" w14:textId="6CBC8E6F" w:rsidR="00EA5458" w:rsidRPr="00531392" w:rsidRDefault="00EA5458" w:rsidP="004D3ECF">
            <w:r>
              <w:t xml:space="preserve">Cannot be empty. </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77777777"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62540676"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 xml:space="preserve">Order </w:t>
      </w:r>
      <w:r w:rsidR="00AD0923">
        <w:rPr>
          <w:b/>
          <w:color w:val="000000"/>
        </w:rPr>
        <w:t>Supplement</w:t>
      </w:r>
      <w:r>
        <w:rPr>
          <w:bCs/>
          <w:color w:val="000000"/>
        </w:rPr>
        <w:t>, r</w:t>
      </w:r>
      <w:r w:rsidRPr="00DB2442">
        <w:rPr>
          <w:bCs/>
          <w:color w:val="000000"/>
        </w:rPr>
        <w:t xml:space="preserve">edirect user to the </w:t>
      </w:r>
      <w:r>
        <w:rPr>
          <w:bCs/>
          <w:color w:val="000000"/>
        </w:rPr>
        <w:t xml:space="preserve">Order </w:t>
      </w:r>
      <w:r w:rsidR="00AD0923">
        <w:rPr>
          <w:bCs/>
          <w:color w:val="000000"/>
        </w:rPr>
        <w:t>Supplement</w:t>
      </w:r>
      <w:r>
        <w:rPr>
          <w:bCs/>
          <w:color w:val="000000"/>
        </w:rPr>
        <w:t xml:space="preserve">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proofErr w:type="gramStart"/>
      <w:r w:rsidRPr="000C2B45">
        <w:rPr>
          <w:b/>
          <w:color w:val="000000"/>
        </w:rPr>
        <w:t>Logout</w:t>
      </w:r>
      <w:r>
        <w:rPr>
          <w:b/>
          <w:color w:val="000000"/>
        </w:rPr>
        <w:t>,</w:t>
      </w:r>
      <w:proofErr w:type="gramEnd"/>
      <w:r>
        <w:rPr>
          <w:bCs/>
          <w:color w:val="000000"/>
        </w:rPr>
        <w:t xml:space="preserve"> l</w:t>
      </w:r>
      <w:r w:rsidRPr="00DB2442">
        <w:rPr>
          <w:bCs/>
        </w:rPr>
        <w:t>ogs out the user from the website and destroys all cookies</w:t>
      </w:r>
      <w:r>
        <w:rPr>
          <w:bCs/>
        </w:rPr>
        <w:t>.</w:t>
      </w:r>
    </w:p>
    <w:p w14:paraId="0BAC547E" w14:textId="13460A60"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w:t>
      </w:r>
      <w:proofErr w:type="gramStart"/>
      <w:r w:rsidRPr="00DB2442">
        <w:rPr>
          <w:bCs/>
          <w:color w:val="000000"/>
        </w:rPr>
        <w:t>a</w:t>
      </w:r>
      <w:proofErr w:type="gramEnd"/>
      <w:r w:rsidRPr="00DB2442">
        <w:rPr>
          <w:bCs/>
          <w:color w:val="000000"/>
        </w:rPr>
        <w:t xml:space="preserve"> </w:t>
      </w:r>
      <w:r w:rsidR="00654732">
        <w:rPr>
          <w:b/>
          <w:color w:val="000000"/>
        </w:rPr>
        <w:t>admin</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60927443" w:rsidR="002D3A04" w:rsidRPr="00DB2442" w:rsidRDefault="002D3A04" w:rsidP="002D3A04">
      <w:pPr>
        <w:pStyle w:val="ListParagraph"/>
        <w:numPr>
          <w:ilvl w:val="0"/>
          <w:numId w:val="26"/>
        </w:numPr>
        <w:spacing w:after="200" w:line="360" w:lineRule="auto"/>
        <w:jc w:val="both"/>
        <w:rPr>
          <w:bCs/>
          <w:color w:val="000000"/>
        </w:rPr>
      </w:pPr>
      <w:r>
        <w:rPr>
          <w:b/>
          <w:color w:val="000000"/>
        </w:rPr>
        <w:t xml:space="preserve">Manage </w:t>
      </w:r>
      <w:r w:rsidR="00AD0923">
        <w:rPr>
          <w:b/>
          <w:color w:val="000000"/>
        </w:rPr>
        <w:t>Supplement</w:t>
      </w:r>
      <w:r>
        <w:rPr>
          <w:bCs/>
          <w:color w:val="000000"/>
        </w:rPr>
        <w:t>, r</w:t>
      </w:r>
      <w:r w:rsidRPr="00DB2442">
        <w:rPr>
          <w:bCs/>
          <w:color w:val="000000"/>
        </w:rPr>
        <w:t>edirect user to</w:t>
      </w:r>
      <w:r>
        <w:rPr>
          <w:bCs/>
          <w:color w:val="000000"/>
        </w:rPr>
        <w:t xml:space="preserve"> manage </w:t>
      </w:r>
      <w:r w:rsidR="00AD0923">
        <w:rPr>
          <w:bCs/>
          <w:color w:val="000000"/>
        </w:rPr>
        <w:t>supplement</w:t>
      </w:r>
      <w:r>
        <w:rPr>
          <w:bCs/>
          <w:color w:val="000000"/>
        </w:rPr>
        <w:t xml:space="preserve">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34010C53" w14:textId="204170C5" w:rsidR="00240B62" w:rsidRPr="00DB2442" w:rsidRDefault="00240B62" w:rsidP="002D3A04">
      <w:pPr>
        <w:pStyle w:val="ListParagraph"/>
        <w:numPr>
          <w:ilvl w:val="0"/>
          <w:numId w:val="26"/>
        </w:numPr>
        <w:spacing w:after="200" w:line="360" w:lineRule="auto"/>
        <w:jc w:val="both"/>
        <w:rPr>
          <w:bCs/>
          <w:color w:val="000000"/>
        </w:rPr>
      </w:pPr>
      <w:r>
        <w:rPr>
          <w:b/>
          <w:color w:val="000000"/>
        </w:rPr>
        <w:t xml:space="preserve">Transaction Report, </w:t>
      </w:r>
      <w:r w:rsidRPr="00240B62">
        <w:rPr>
          <w:bCs/>
          <w:color w:val="000000"/>
        </w:rPr>
        <w:t>redirect user to view transaction report page.</w:t>
      </w:r>
      <w:r>
        <w:rPr>
          <w:b/>
          <w:color w:val="000000"/>
        </w:rPr>
        <w:t xml:space="preserve"> </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proofErr w:type="gramStart"/>
      <w:r w:rsidRPr="003119D8">
        <w:rPr>
          <w:b/>
          <w:color w:val="000000"/>
        </w:rPr>
        <w:t>Logout</w:t>
      </w:r>
      <w:r>
        <w:rPr>
          <w:bCs/>
          <w:color w:val="000000"/>
        </w:rPr>
        <w:t>,</w:t>
      </w:r>
      <w:proofErr w:type="gramEnd"/>
      <w:r>
        <w:rPr>
          <w:bCs/>
          <w:color w:val="000000"/>
        </w:rPr>
        <w:t xml:space="preserve">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p>
    <w:p w14:paraId="7876012E" w14:textId="30BFD644"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w:t>
      </w:r>
      <w:r w:rsidR="00AD0923">
        <w:rPr>
          <w:bCs/>
          <w:color w:val="000000"/>
        </w:rPr>
        <w:t>. I</w:t>
      </w:r>
      <w:r>
        <w:rPr>
          <w:bCs/>
          <w:color w:val="000000"/>
        </w:rPr>
        <w:t>f the logged in user</w:t>
      </w:r>
      <w:r w:rsidRPr="00531392">
        <w:rPr>
          <w:bCs/>
          <w:color w:val="000000"/>
        </w:rPr>
        <w:t xml:space="preserve"> </w:t>
      </w:r>
      <w:r>
        <w:rPr>
          <w:bCs/>
          <w:color w:val="000000"/>
        </w:rPr>
        <w:t xml:space="preserve">is </w:t>
      </w:r>
      <w:proofErr w:type="gramStart"/>
      <w:r w:rsidR="00AD0923">
        <w:rPr>
          <w:bCs/>
          <w:color w:val="000000"/>
        </w:rPr>
        <w:t>admin</w:t>
      </w:r>
      <w:proofErr w:type="gramEnd"/>
      <w:r w:rsidR="00AD0923">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 </w:t>
      </w:r>
    </w:p>
    <w:p w14:paraId="62182AFC" w14:textId="25B4A74A"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 xml:space="preserve">Order </w:t>
      </w:r>
      <w:r w:rsidR="00AD0923">
        <w:rPr>
          <w:b/>
        </w:rPr>
        <w:t>Supplement</w:t>
      </w:r>
    </w:p>
    <w:p w14:paraId="5435E754" w14:textId="33BC5753" w:rsidR="002D3A04" w:rsidRPr="00531392" w:rsidRDefault="002D3A04" w:rsidP="002D3A04">
      <w:pPr>
        <w:spacing w:line="360" w:lineRule="auto"/>
        <w:ind w:left="426" w:firstLine="720"/>
        <w:jc w:val="both"/>
      </w:pPr>
      <w:r>
        <w:t>This page is only accessible for customers.</w:t>
      </w:r>
      <w:r w:rsidRPr="00531392">
        <w:t xml:space="preserve"> This page shows </w:t>
      </w:r>
      <w:proofErr w:type="gramStart"/>
      <w:r w:rsidRPr="00531392">
        <w:t xml:space="preserve">a </w:t>
      </w:r>
      <w:r w:rsidR="00AD0923">
        <w:rPr>
          <w:b/>
          <w:bCs/>
        </w:rPr>
        <w:t>Supplement</w:t>
      </w:r>
      <w:proofErr w:type="gramEnd"/>
      <w:r w:rsidRPr="0060478B">
        <w:rPr>
          <w:b/>
          <w:bCs/>
        </w:rPr>
        <w:t xml:space="preserve"> detail data</w:t>
      </w:r>
      <w:r w:rsidRPr="00531392">
        <w:t xml:space="preserve"> such as</w:t>
      </w:r>
      <w:r w:rsidR="004E3B04">
        <w:t xml:space="preserve"> supplement</w:t>
      </w:r>
      <w:r w:rsidRPr="00531392">
        <w:t xml:space="preserve"> </w:t>
      </w:r>
      <w:r w:rsidRPr="00AD0923">
        <w:rPr>
          <w:b/>
          <w:bCs/>
        </w:rPr>
        <w:t xml:space="preserve">name, </w:t>
      </w:r>
      <w:r w:rsidR="00AD0923" w:rsidRPr="00AD0923">
        <w:rPr>
          <w:b/>
          <w:bCs/>
        </w:rPr>
        <w:t>expiry date</w:t>
      </w:r>
      <w:r w:rsidRPr="00AD0923">
        <w:rPr>
          <w:b/>
          <w:bCs/>
        </w:rPr>
        <w:t xml:space="preserve">, </w:t>
      </w:r>
      <w:r w:rsidR="00AD0923" w:rsidRPr="00AD0923">
        <w:rPr>
          <w:b/>
          <w:bCs/>
        </w:rPr>
        <w:t>price</w:t>
      </w:r>
      <w:r w:rsidRPr="00AD0923">
        <w:rPr>
          <w:b/>
          <w:bCs/>
        </w:rPr>
        <w:t xml:space="preserve">, </w:t>
      </w:r>
      <w:r w:rsidR="00AD0923" w:rsidRPr="00AD0923">
        <w:rPr>
          <w:b/>
          <w:bCs/>
        </w:rPr>
        <w:t>type name</w:t>
      </w:r>
      <w:r>
        <w:t>.</w:t>
      </w:r>
      <w:r w:rsidRPr="00531392">
        <w:t xml:space="preserve"> </w:t>
      </w:r>
    </w:p>
    <w:p w14:paraId="31F22607" w14:textId="2F75EE18" w:rsidR="002D3A04" w:rsidRPr="00531392" w:rsidRDefault="002D3A04" w:rsidP="00AD0923">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00AD0923">
        <w:rPr>
          <w:b/>
          <w:bCs/>
        </w:rPr>
        <w:t xml:space="preserve"> </w:t>
      </w:r>
      <w:r w:rsidR="00AD0923">
        <w:t xml:space="preserve">and </w:t>
      </w:r>
      <w:r w:rsidR="00AD0923">
        <w:rPr>
          <w:b/>
          <w:bCs/>
        </w:rPr>
        <w:t xml:space="preserve">quantity text field </w:t>
      </w:r>
      <w:r w:rsidR="00AD0923" w:rsidRPr="00AD0923">
        <w:t>in each of the supplement</w:t>
      </w:r>
      <w:r w:rsidRPr="00531392">
        <w:t xml:space="preserve">. If the button is clicked, </w:t>
      </w:r>
      <w:r w:rsidR="00AD0923" w:rsidRPr="00AD0923">
        <w:rPr>
          <w:b/>
          <w:bCs/>
        </w:rPr>
        <w:t>validate</w:t>
      </w:r>
      <w:r w:rsidR="00AD0923">
        <w:t xml:space="preserve"> the </w:t>
      </w:r>
      <w:r w:rsidR="00AD0923" w:rsidRPr="00AD0923">
        <w:rPr>
          <w:b/>
          <w:bCs/>
        </w:rPr>
        <w:t>quantity</w:t>
      </w:r>
      <w:r w:rsidR="00AD0923">
        <w:t xml:space="preserve"> must be </w:t>
      </w:r>
      <w:r w:rsidR="00AD0923" w:rsidRPr="00AD0923">
        <w:rPr>
          <w:b/>
          <w:bCs/>
        </w:rPr>
        <w:t>bigger</w:t>
      </w:r>
      <w:r w:rsidR="00AD0923">
        <w:t xml:space="preserve"> than 0 then </w:t>
      </w:r>
      <w:r w:rsidRPr="006E738A">
        <w:rPr>
          <w:b/>
          <w:bCs/>
        </w:rPr>
        <w:t>add</w:t>
      </w:r>
      <w:r>
        <w:t xml:space="preserve"> the selected </w:t>
      </w:r>
      <w:r w:rsidR="00AD0923">
        <w:rPr>
          <w:b/>
          <w:bCs/>
        </w:rPr>
        <w:t>Supplement</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00AD0923">
        <w:rPr>
          <w:b/>
          <w:bCs/>
        </w:rPr>
        <w:t>checkout</w:t>
      </w:r>
      <w:r w:rsidR="00AD0923">
        <w:t xml:space="preserve">, </w:t>
      </w:r>
      <w:r w:rsidR="00AD0923">
        <w:rPr>
          <w:b/>
          <w:bCs/>
        </w:rPr>
        <w:t>c</w:t>
      </w:r>
      <w:r w:rsidRPr="006E738A">
        <w:rPr>
          <w:b/>
          <w:bCs/>
        </w:rPr>
        <w:t xml:space="preserve">reate a new </w:t>
      </w:r>
      <w:r>
        <w:rPr>
          <w:b/>
          <w:bCs/>
        </w:rPr>
        <w:t xml:space="preserve">unhandled </w:t>
      </w:r>
      <w:r w:rsidRPr="006E738A">
        <w:rPr>
          <w:b/>
          <w:bCs/>
        </w:rPr>
        <w:t>transaction</w:t>
      </w:r>
      <w:r>
        <w:t xml:space="preserve"> for all </w:t>
      </w:r>
      <w:r w:rsidR="00AD0923">
        <w:t>supplement</w:t>
      </w:r>
      <w:r>
        <w:t xml:space="preserve"> orders in the cart.</w:t>
      </w: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Profile</w:t>
      </w:r>
    </w:p>
    <w:p w14:paraId="55EFEB7B" w14:textId="1B842DF2" w:rsidR="002D3A04"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rPr>
          <w:bCs/>
        </w:rPr>
        <w:t xml:space="preserve">. </w:t>
      </w:r>
      <w:r w:rsidR="00742D4D">
        <w:rPr>
          <w:bCs/>
        </w:rPr>
        <w:t xml:space="preserve">There would be 2 forms </w:t>
      </w:r>
      <w:proofErr w:type="gramStart"/>
      <w:r w:rsidR="00742D4D">
        <w:rPr>
          <w:bCs/>
        </w:rPr>
        <w:t>in</w:t>
      </w:r>
      <w:proofErr w:type="gramEnd"/>
      <w:r w:rsidR="00742D4D">
        <w:rPr>
          <w:bCs/>
        </w:rPr>
        <w:t xml:space="preserve"> this page. The first one will display the information of the current user, make it editable and update the user profile upon clicking the “Update Profile” button. The other one will be used to change the password of the current user. It will ask for the old password and the new password. Update the password of the current user upon clicking “Update Password” </w:t>
      </w:r>
      <w:proofErr w:type="gramStart"/>
      <w:r w:rsidR="00742D4D">
        <w:rPr>
          <w:bCs/>
        </w:rPr>
        <w:t>button.</w:t>
      </w:r>
      <w:r w:rsidRPr="00531392">
        <w:t>.</w:t>
      </w:r>
      <w:proofErr w:type="gramEnd"/>
      <w:r w:rsidRPr="00531392">
        <w:t xml:space="preserve"> The following table shows existing fields in the page and the </w:t>
      </w:r>
      <w:r w:rsidRPr="00630C22">
        <w:rPr>
          <w:b/>
          <w:bCs/>
        </w:rPr>
        <w:t>validation</w:t>
      </w:r>
      <w:r w:rsidRPr="00531392">
        <w:t xml:space="preserve"> for each field:</w:t>
      </w:r>
    </w:p>
    <w:p w14:paraId="36B8C9AB" w14:textId="77777777" w:rsidR="00AD0923" w:rsidRPr="00531392" w:rsidRDefault="00AD0923" w:rsidP="002D3A04">
      <w:pPr>
        <w:spacing w:line="360" w:lineRule="auto"/>
        <w:ind w:left="426" w:firstLine="720"/>
        <w:jc w:val="both"/>
      </w:pP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5"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4B4D4273" w:rsidR="002D3A04" w:rsidRPr="00531392" w:rsidRDefault="002D3A04" w:rsidP="004D3ECF">
            <w:r w:rsidRPr="00531392">
              <w:t xml:space="preserve">Length must be between </w:t>
            </w:r>
            <w:r>
              <w:t>5</w:t>
            </w:r>
            <w:r w:rsidRPr="00531392">
              <w:t xml:space="preserve"> and </w:t>
            </w:r>
            <w:r>
              <w:t xml:space="preserve">15 </w:t>
            </w:r>
            <w:r w:rsidRPr="00531392">
              <w:t>alphabet with space</w:t>
            </w:r>
            <w:r>
              <w:t xml:space="preserve"> only</w:t>
            </w:r>
            <w:r w:rsidR="00081C71">
              <w:t xml:space="preserve"> and cannot be empty</w:t>
            </w:r>
            <w:r>
              <w:t>.</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A992E0F" w:rsidR="002D3A04" w:rsidRPr="00531392" w:rsidRDefault="002D3A04" w:rsidP="004D3ECF">
            <w:r>
              <w:t>Must ends with ‘.com’</w:t>
            </w:r>
            <w:r w:rsidR="00081C71">
              <w:t xml:space="preserve"> and cannot be empty</w:t>
            </w:r>
            <w:r>
              <w:t>.</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2B843725" w:rsidR="002D3A04" w:rsidRPr="00531392" w:rsidRDefault="002D3A04" w:rsidP="004D3ECF">
            <w:r>
              <w:t>Gender Must be chosen</w:t>
            </w:r>
            <w:r w:rsidR="00081C71">
              <w:t xml:space="preserve"> and cannot be empty</w:t>
            </w:r>
            <w:r>
              <w:t>.</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0F76961C" w:rsidR="002D3A04" w:rsidRPr="009674B5" w:rsidRDefault="00742D4D" w:rsidP="004D3ECF">
            <w:pPr>
              <w:pStyle w:val="ListParagraph"/>
              <w:ind w:left="0"/>
              <w:rPr>
                <w:bCs/>
              </w:rPr>
            </w:pPr>
            <w:r>
              <w:rPr>
                <w:bCs/>
              </w:rPr>
              <w:t xml:space="preserve">Old </w:t>
            </w:r>
            <w:r w:rsidR="002D3A04"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3472D314" w:rsidR="002D3A04" w:rsidRPr="00531392" w:rsidRDefault="002D3A04" w:rsidP="004D3ECF">
            <w:r w:rsidRPr="00531392">
              <w:t>Must be the same with</w:t>
            </w:r>
            <w:r>
              <w:t xml:space="preserve"> the current</w:t>
            </w:r>
            <w:r w:rsidRPr="00531392">
              <w:t xml:space="preserve"> password</w:t>
            </w:r>
            <w:r w:rsidR="00081C71">
              <w:t xml:space="preserve"> and cannot be empty</w:t>
            </w:r>
            <w:r>
              <w:t>.</w:t>
            </w:r>
          </w:p>
        </w:tc>
      </w:tr>
      <w:tr w:rsidR="00742D4D" w:rsidRPr="00531392" w14:paraId="182C3AE2"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tcPr>
          <w:p w14:paraId="078140E8" w14:textId="6C78F651" w:rsidR="00742D4D" w:rsidRDefault="00742D4D" w:rsidP="004D3ECF">
            <w:pPr>
              <w:pStyle w:val="ListParagraph"/>
              <w:ind w:left="0"/>
              <w:rPr>
                <w:bCs/>
              </w:rPr>
            </w:pPr>
            <w:r>
              <w:rPr>
                <w:bCs/>
              </w:rPr>
              <w:t xml:space="preserve">New </w:t>
            </w:r>
            <w:proofErr w:type="spellStart"/>
            <w:r>
              <w:rPr>
                <w:bCs/>
              </w:rPr>
              <w:t>Passow</w:t>
            </w:r>
            <w:r w:rsidR="007E5FAB">
              <w:rPr>
                <w:bCs/>
              </w:rPr>
              <w:t>o</w:t>
            </w:r>
            <w:r>
              <w:rPr>
                <w:bCs/>
              </w:rPr>
              <w:t>rd</w:t>
            </w:r>
            <w:proofErr w:type="spellEnd"/>
          </w:p>
        </w:tc>
        <w:tc>
          <w:tcPr>
            <w:tcW w:w="7655" w:type="dxa"/>
            <w:tcBorders>
              <w:top w:val="single" w:sz="4" w:space="0" w:color="auto"/>
              <w:left w:val="single" w:sz="4" w:space="0" w:color="auto"/>
              <w:bottom w:val="single" w:sz="4" w:space="0" w:color="auto"/>
              <w:right w:val="single" w:sz="4" w:space="0" w:color="auto"/>
            </w:tcBorders>
            <w:vAlign w:val="center"/>
          </w:tcPr>
          <w:p w14:paraId="04A3BA3C" w14:textId="4A29713E" w:rsidR="00742D4D" w:rsidRPr="00531392" w:rsidRDefault="007E5FAB" w:rsidP="004D3ECF">
            <w:r>
              <w:t>Alphanumeric and c</w:t>
            </w:r>
            <w:r w:rsidR="00742D4D">
              <w:t>annot be empty</w:t>
            </w:r>
          </w:p>
        </w:tc>
      </w:tr>
      <w:tr w:rsidR="00EA5458" w:rsidRPr="00531392" w14:paraId="62171DFE"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tcPr>
          <w:p w14:paraId="73C9C2AF" w14:textId="041F7892" w:rsidR="00EA5458" w:rsidRPr="009674B5" w:rsidRDefault="00EA5458" w:rsidP="004D3ECF">
            <w:pPr>
              <w:pStyle w:val="ListParagraph"/>
              <w:ind w:left="0"/>
              <w:rPr>
                <w:bCs/>
              </w:rPr>
            </w:pPr>
            <w:r>
              <w:rPr>
                <w:bCs/>
              </w:rPr>
              <w:t>Date of Birth</w:t>
            </w:r>
          </w:p>
        </w:tc>
        <w:tc>
          <w:tcPr>
            <w:tcW w:w="7655" w:type="dxa"/>
            <w:tcBorders>
              <w:top w:val="single" w:sz="4" w:space="0" w:color="auto"/>
              <w:left w:val="single" w:sz="4" w:space="0" w:color="auto"/>
              <w:bottom w:val="single" w:sz="4" w:space="0" w:color="auto"/>
              <w:right w:val="single" w:sz="4" w:space="0" w:color="auto"/>
            </w:tcBorders>
            <w:vAlign w:val="center"/>
          </w:tcPr>
          <w:p w14:paraId="1E3E9642" w14:textId="489AFA31" w:rsidR="00EA5458" w:rsidRPr="00531392" w:rsidRDefault="00EA5458" w:rsidP="004D3ECF">
            <w:r>
              <w:t>Cannot be empty</w:t>
            </w:r>
          </w:p>
        </w:tc>
      </w:tr>
    </w:tbl>
    <w:bookmarkEnd w:id="5"/>
    <w:p w14:paraId="1BAAB7D5" w14:textId="0C0C710F" w:rsidR="002D3A04" w:rsidRPr="00AD0923" w:rsidRDefault="002D3A04" w:rsidP="00AD0923">
      <w:pPr>
        <w:pStyle w:val="ListParagraph"/>
        <w:numPr>
          <w:ilvl w:val="3"/>
          <w:numId w:val="16"/>
        </w:numPr>
        <w:tabs>
          <w:tab w:val="clear" w:pos="2880"/>
          <w:tab w:val="num" w:pos="720"/>
        </w:tabs>
        <w:spacing w:before="240" w:line="360" w:lineRule="auto"/>
        <w:ind w:left="426" w:hanging="426"/>
        <w:jc w:val="both"/>
        <w:rPr>
          <w:b/>
        </w:rPr>
      </w:pPr>
      <w:r w:rsidRPr="00AD0923">
        <w:rPr>
          <w:b/>
        </w:rPr>
        <w:t>History</w:t>
      </w:r>
    </w:p>
    <w:p w14:paraId="7F5B2BFC" w14:textId="2CD87F87" w:rsidR="002D3A04" w:rsidRDefault="002D3A04" w:rsidP="002D3A04">
      <w:pPr>
        <w:spacing w:line="360" w:lineRule="auto"/>
        <w:ind w:left="426" w:firstLine="720"/>
        <w:jc w:val="both"/>
      </w:pPr>
      <w:r>
        <w:t>If the user is a customer</w:t>
      </w:r>
      <w:r w:rsidR="00AD0923">
        <w:t>,</w:t>
      </w:r>
      <w:r>
        <w:t xml:space="preserve">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proofErr w:type="gramStart"/>
      <w:r w:rsidRPr="00443A40">
        <w:rPr>
          <w:b/>
          <w:bCs/>
        </w:rPr>
        <w:t>foreach</w:t>
      </w:r>
      <w:proofErr w:type="gramEnd"/>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4BF76844" w:rsidR="002D3A04" w:rsidRPr="009D4208" w:rsidRDefault="002D3A04" w:rsidP="002D3A04">
      <w:pPr>
        <w:pStyle w:val="ListParagraph"/>
        <w:spacing w:line="360" w:lineRule="auto"/>
        <w:ind w:left="360"/>
        <w:jc w:val="both"/>
      </w:pPr>
      <w:r>
        <w:rPr>
          <w:b/>
          <w:bCs/>
        </w:rPr>
        <w:t xml:space="preserve">              </w:t>
      </w:r>
      <w:r w:rsidR="00AD0923">
        <w:rPr>
          <w:b/>
          <w:bCs/>
        </w:rPr>
        <w:t>I</w:t>
      </w:r>
      <w:r>
        <w:rPr>
          <w:b/>
          <w:bCs/>
        </w:rPr>
        <w:t>n this page the user can see all the detailed data of the transaction selected.</w:t>
      </w:r>
      <w:r w:rsidR="009D4208">
        <w:rPr>
          <w:b/>
          <w:bCs/>
        </w:rPr>
        <w:t xml:space="preserve"> </w:t>
      </w:r>
      <w:r w:rsidR="009D4208">
        <w:t xml:space="preserve">This page is accessible for both admin and user. </w:t>
      </w:r>
    </w:p>
    <w:p w14:paraId="30CCA5F3" w14:textId="5321BD68"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 xml:space="preserve">Manage </w:t>
      </w:r>
      <w:r w:rsidR="00AD0923">
        <w:rPr>
          <w:b/>
        </w:rPr>
        <w:t>Supplement</w:t>
      </w:r>
    </w:p>
    <w:p w14:paraId="4A34F81C" w14:textId="4E84A1E1" w:rsidR="002D3A04" w:rsidRDefault="002D3A04" w:rsidP="00AD0923">
      <w:pPr>
        <w:spacing w:line="360" w:lineRule="auto"/>
        <w:ind w:left="426" w:firstLine="720"/>
        <w:jc w:val="both"/>
      </w:pPr>
      <w:r w:rsidRPr="00531392">
        <w:t xml:space="preserve">This page is </w:t>
      </w:r>
      <w:r w:rsidR="00AD0923">
        <w:rPr>
          <w:b/>
          <w:bCs/>
        </w:rPr>
        <w:t>only</w:t>
      </w:r>
      <w:r>
        <w:t xml:space="preserve"> </w:t>
      </w:r>
      <w:r w:rsidRPr="008D5457">
        <w:rPr>
          <w:b/>
          <w:bCs/>
        </w:rPr>
        <w:t>accessible</w:t>
      </w:r>
      <w:r>
        <w:rPr>
          <w:b/>
          <w:bCs/>
        </w:rPr>
        <w:t xml:space="preserve"> </w:t>
      </w:r>
      <w:r w:rsidRPr="008D5457">
        <w:rPr>
          <w:b/>
          <w:bCs/>
        </w:rPr>
        <w:t>for</w:t>
      </w:r>
      <w:r w:rsidRPr="00531392">
        <w:t xml:space="preserve"> </w:t>
      </w:r>
      <w:r w:rsidR="00AD0923">
        <w:rPr>
          <w:b/>
        </w:rPr>
        <w:t>Admin</w:t>
      </w:r>
      <w:r w:rsidRPr="00531392">
        <w:t xml:space="preserve">. </w:t>
      </w:r>
      <w:r>
        <w:t xml:space="preserve">In this page the user will be presented with all the </w:t>
      </w:r>
      <w:r w:rsidR="00AD0923">
        <w:t>supplement</w:t>
      </w:r>
      <w:r>
        <w:t xml:space="preserve"> data.</w:t>
      </w:r>
      <w:r w:rsidR="00240B62">
        <w:t xml:space="preserve"> Create an update and a delete button for each supplement. Upon clicking the delete button, delete the supplement and upon clicking the update button, redirect the user to the update supplement page</w:t>
      </w:r>
      <w:r>
        <w:t xml:space="preserve">. The user can also click the insert button and be redirected to the insert </w:t>
      </w:r>
      <w:r w:rsidR="00240B62">
        <w:t>supplement</w:t>
      </w:r>
      <w:r>
        <w:t xml:space="preserve"> page. </w:t>
      </w:r>
      <w:r w:rsidRPr="00531392">
        <w:t xml:space="preserve">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186F69" w:rsidRPr="00AF55B3" w14:paraId="12474D77" w14:textId="77777777" w:rsidTr="00F20D34">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C1F165A" w14:textId="77777777" w:rsidR="00186F69" w:rsidRPr="00AF55B3" w:rsidRDefault="00186F69" w:rsidP="00F20D34">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2FA97056" w14:textId="77777777" w:rsidR="00186F69" w:rsidRPr="00AF55B3" w:rsidRDefault="00186F69" w:rsidP="00F20D34">
            <w:pPr>
              <w:pStyle w:val="ListParagraph"/>
              <w:ind w:left="0"/>
              <w:jc w:val="center"/>
              <w:rPr>
                <w:b/>
              </w:rPr>
            </w:pPr>
            <w:r w:rsidRPr="00AF55B3">
              <w:rPr>
                <w:b/>
              </w:rPr>
              <w:t>Information</w:t>
            </w:r>
          </w:p>
        </w:tc>
      </w:tr>
      <w:tr w:rsidR="00186F69" w:rsidRPr="00531392" w14:paraId="734D8F71" w14:textId="77777777" w:rsidTr="00F20D34">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547386E0" w14:textId="77777777" w:rsidR="00186F69" w:rsidRPr="009674B5" w:rsidRDefault="00186F69" w:rsidP="00F20D34">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F0A2580" w14:textId="7AF9E7DC" w:rsidR="00186F69" w:rsidRPr="00531392" w:rsidRDefault="00186F69" w:rsidP="00F20D34">
            <w:r>
              <w:t>Must contains ‘Supplement’</w:t>
            </w:r>
            <w:r w:rsidR="00081C71">
              <w:t xml:space="preserve"> and cannot be empty</w:t>
            </w:r>
            <w:r>
              <w:t>.</w:t>
            </w:r>
          </w:p>
        </w:tc>
      </w:tr>
      <w:tr w:rsidR="00186F69" w:rsidRPr="00531392" w14:paraId="5DB1B1C4" w14:textId="77777777" w:rsidTr="00F20D34">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0184CA48" w14:textId="77777777" w:rsidR="00186F69" w:rsidRPr="009674B5" w:rsidRDefault="00186F69" w:rsidP="00F20D34">
            <w:pPr>
              <w:pStyle w:val="ListParagraph"/>
              <w:ind w:left="0"/>
              <w:rPr>
                <w:bCs/>
              </w:rPr>
            </w:pPr>
            <w:r>
              <w:rPr>
                <w:bCs/>
              </w:rPr>
              <w:t>Expiry Date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E50D2BE" w14:textId="1F656ACA" w:rsidR="00186F69" w:rsidRPr="00531392" w:rsidRDefault="00186F69" w:rsidP="00F20D34">
            <w:r>
              <w:t>Must be greater than today’s date</w:t>
            </w:r>
            <w:r w:rsidR="00081C71">
              <w:t xml:space="preserve"> and cannot be empty</w:t>
            </w:r>
            <w:r>
              <w:t>.</w:t>
            </w:r>
          </w:p>
        </w:tc>
      </w:tr>
      <w:tr w:rsidR="00186F69" w:rsidRPr="00531392" w14:paraId="1399A5C3" w14:textId="77777777" w:rsidTr="00F20D34">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4FDA358" w14:textId="77777777" w:rsidR="00186F69" w:rsidRPr="009674B5" w:rsidRDefault="00186F69" w:rsidP="00F20D34">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1170131B" w14:textId="5A895E76" w:rsidR="00186F69" w:rsidRPr="00531392" w:rsidRDefault="00186F69" w:rsidP="00F20D34">
            <w:r>
              <w:t>Price must be at least 3000</w:t>
            </w:r>
            <w:r w:rsidR="00081C71">
              <w:t xml:space="preserve"> and cannot be empty</w:t>
            </w:r>
            <w:r>
              <w:t>.</w:t>
            </w:r>
          </w:p>
        </w:tc>
      </w:tr>
      <w:tr w:rsidR="00186F69" w:rsidRPr="00531392" w14:paraId="252B519C" w14:textId="77777777" w:rsidTr="00F20D34">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0878F11A" w14:textId="77777777" w:rsidR="00186F69" w:rsidRPr="009674B5" w:rsidRDefault="00186F69" w:rsidP="00F20D34">
            <w:pPr>
              <w:pStyle w:val="ListParagraph"/>
              <w:ind w:left="0"/>
              <w:rPr>
                <w:bCs/>
              </w:rPr>
            </w:pPr>
            <w:r>
              <w:rPr>
                <w:bCs/>
              </w:rPr>
              <w:t>Type ID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C61BF5" w14:textId="77777777" w:rsidR="00186F69" w:rsidRPr="00531392" w:rsidRDefault="00186F69" w:rsidP="00F20D34">
            <w:r>
              <w:t>Cannot be empty</w:t>
            </w:r>
          </w:p>
        </w:tc>
      </w:tr>
    </w:tbl>
    <w:p w14:paraId="719D5DED" w14:textId="77777777" w:rsidR="00AD0923" w:rsidRPr="00AD0923" w:rsidRDefault="00AD0923" w:rsidP="00AD0923">
      <w:pPr>
        <w:spacing w:line="360" w:lineRule="auto"/>
        <w:jc w:val="both"/>
      </w:pPr>
    </w:p>
    <w:p w14:paraId="6D1F2402" w14:textId="174B4B43"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 xml:space="preserve">Insert </w:t>
      </w:r>
      <w:r w:rsidR="00240B62">
        <w:rPr>
          <w:b/>
        </w:rPr>
        <w:t>Supplement</w:t>
      </w:r>
    </w:p>
    <w:p w14:paraId="5EB558C3" w14:textId="34A7B8D9"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w:t>
      </w:r>
      <w:r w:rsidR="00654732">
        <w:rPr>
          <w:bCs/>
        </w:rPr>
        <w:t>admin</w:t>
      </w:r>
      <w:r w:rsidRPr="000874C4">
        <w:rPr>
          <w:bCs/>
        </w:rPr>
        <w:t xml:space="preserve">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w:t>
      </w:r>
      <w:proofErr w:type="spellStart"/>
      <w:r w:rsidR="00654732">
        <w:rPr>
          <w:bCs/>
        </w:rPr>
        <w:t>suppmenet</w:t>
      </w:r>
      <w:proofErr w:type="spellEnd"/>
      <w:r w:rsidRPr="000874C4">
        <w:rPr>
          <w:bCs/>
        </w:rPr>
        <w:t xml:space="preserve"> data.</w:t>
      </w:r>
      <w:r>
        <w:rPr>
          <w:bCs/>
        </w:rPr>
        <w:t xml:space="preserve"> Also provide a back button that upon clicking will redirect the user to Manage </w:t>
      </w:r>
      <w:r w:rsidR="00854553">
        <w:rPr>
          <w:bCs/>
        </w:rPr>
        <w:t>Supplement</w:t>
      </w:r>
      <w:r>
        <w:rPr>
          <w:bCs/>
        </w:rPr>
        <w:t>.</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186F69" w:rsidRPr="00AF55B3" w14:paraId="07F3567B" w14:textId="77777777" w:rsidTr="00F20D34">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35151D3" w14:textId="77777777" w:rsidR="00186F69" w:rsidRPr="00AF55B3" w:rsidRDefault="00186F69" w:rsidP="00F20D34">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41BCED95" w14:textId="77777777" w:rsidR="00186F69" w:rsidRPr="00AF55B3" w:rsidRDefault="00186F69" w:rsidP="00F20D34">
            <w:pPr>
              <w:pStyle w:val="ListParagraph"/>
              <w:ind w:left="0"/>
              <w:jc w:val="center"/>
              <w:rPr>
                <w:b/>
              </w:rPr>
            </w:pPr>
            <w:r w:rsidRPr="00AF55B3">
              <w:rPr>
                <w:b/>
              </w:rPr>
              <w:t>Information</w:t>
            </w:r>
          </w:p>
        </w:tc>
      </w:tr>
      <w:tr w:rsidR="00186F69" w:rsidRPr="00531392" w14:paraId="567C386A" w14:textId="77777777" w:rsidTr="00F20D34">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1D496EFF" w14:textId="77777777" w:rsidR="00186F69" w:rsidRPr="009674B5" w:rsidRDefault="00186F69" w:rsidP="00F20D34">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533FCF6" w14:textId="77777777" w:rsidR="00186F69" w:rsidRPr="00531392" w:rsidRDefault="00186F69" w:rsidP="00F20D34">
            <w:r>
              <w:t>Must contains ‘Supplement’.</w:t>
            </w:r>
          </w:p>
        </w:tc>
      </w:tr>
      <w:tr w:rsidR="00186F69" w:rsidRPr="00531392" w14:paraId="20DDD684" w14:textId="77777777" w:rsidTr="00F20D34">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768D2C8C" w14:textId="77777777" w:rsidR="00186F69" w:rsidRPr="009674B5" w:rsidRDefault="00186F69" w:rsidP="00F20D34">
            <w:pPr>
              <w:pStyle w:val="ListParagraph"/>
              <w:ind w:left="0"/>
              <w:rPr>
                <w:bCs/>
              </w:rPr>
            </w:pPr>
            <w:r>
              <w:rPr>
                <w:bCs/>
              </w:rPr>
              <w:t>Expiry Date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F2E23C" w14:textId="77777777" w:rsidR="00186F69" w:rsidRPr="00531392" w:rsidRDefault="00186F69" w:rsidP="00F20D34">
            <w:r>
              <w:t>Must be greater than today’s date.</w:t>
            </w:r>
          </w:p>
        </w:tc>
      </w:tr>
      <w:tr w:rsidR="00186F69" w:rsidRPr="00531392" w14:paraId="02B9E276" w14:textId="77777777" w:rsidTr="00F20D34">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797B3AB3" w14:textId="77777777" w:rsidR="00186F69" w:rsidRPr="009674B5" w:rsidRDefault="00186F69" w:rsidP="00F20D34">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787E070" w14:textId="77777777" w:rsidR="00186F69" w:rsidRPr="00531392" w:rsidRDefault="00186F69" w:rsidP="00F20D34">
            <w:r>
              <w:t>Price must be at least 3000.</w:t>
            </w:r>
          </w:p>
        </w:tc>
      </w:tr>
      <w:tr w:rsidR="00186F69" w:rsidRPr="00531392" w14:paraId="1B77C075" w14:textId="77777777" w:rsidTr="00F20D34">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30317E11" w14:textId="77777777" w:rsidR="00186F69" w:rsidRPr="009674B5" w:rsidRDefault="00186F69" w:rsidP="00F20D34">
            <w:pPr>
              <w:pStyle w:val="ListParagraph"/>
              <w:ind w:left="0"/>
              <w:rPr>
                <w:bCs/>
              </w:rPr>
            </w:pPr>
            <w:r>
              <w:rPr>
                <w:bCs/>
              </w:rPr>
              <w:t>Type ID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5BE2AAA" w14:textId="77777777" w:rsidR="00186F69" w:rsidRPr="00531392" w:rsidRDefault="00186F69" w:rsidP="00F20D34">
            <w:r>
              <w:t>Cannot be empty</w:t>
            </w:r>
          </w:p>
        </w:tc>
      </w:tr>
    </w:tbl>
    <w:p w14:paraId="1902C665" w14:textId="77777777" w:rsidR="002D3A04" w:rsidRDefault="002D3A04" w:rsidP="002D3A04">
      <w:pPr>
        <w:pStyle w:val="ListParagraph"/>
        <w:spacing w:line="360" w:lineRule="auto"/>
        <w:ind w:left="426"/>
        <w:jc w:val="both"/>
        <w:rPr>
          <w:b/>
        </w:rPr>
      </w:pPr>
    </w:p>
    <w:p w14:paraId="1A81C4EB" w14:textId="7FAB7622"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 xml:space="preserve">Update </w:t>
      </w:r>
      <w:r w:rsidR="00654732">
        <w:rPr>
          <w:b/>
        </w:rPr>
        <w:t>Supplement</w:t>
      </w:r>
    </w:p>
    <w:p w14:paraId="7F6C35FF" w14:textId="41797184" w:rsidR="002D3A04" w:rsidRDefault="002D3A04" w:rsidP="002D3A04">
      <w:pPr>
        <w:pStyle w:val="ListParagraph"/>
        <w:spacing w:line="360" w:lineRule="auto"/>
        <w:ind w:left="426"/>
        <w:jc w:val="both"/>
        <w:rPr>
          <w:bCs/>
        </w:rPr>
      </w:pPr>
      <w:r>
        <w:rPr>
          <w:b/>
        </w:rPr>
        <w:t xml:space="preserve">            </w:t>
      </w:r>
      <w:r w:rsidR="00756BFF" w:rsidRPr="00531392">
        <w:t xml:space="preserve">This </w:t>
      </w:r>
      <w:r w:rsidR="00756BFF" w:rsidRPr="00086BAE">
        <w:rPr>
          <w:bCs/>
        </w:rPr>
        <w:t>page</w:t>
      </w:r>
      <w:r w:rsidR="00756BFF" w:rsidRPr="00531392">
        <w:t xml:space="preserve"> is </w:t>
      </w:r>
      <w:r w:rsidR="00756BFF" w:rsidRPr="00756BFF">
        <w:rPr>
          <w:b/>
          <w:bCs/>
        </w:rPr>
        <w:t>only</w:t>
      </w:r>
      <w:r w:rsidR="00756BFF">
        <w:t xml:space="preserve"> </w:t>
      </w:r>
      <w:r w:rsidR="00756BFF" w:rsidRPr="00086BAE">
        <w:rPr>
          <w:b/>
          <w:bCs/>
        </w:rPr>
        <w:t xml:space="preserve">accessible </w:t>
      </w:r>
      <w:r w:rsidR="00756BFF">
        <w:rPr>
          <w:b/>
          <w:bCs/>
        </w:rPr>
        <w:t>for</w:t>
      </w:r>
      <w:r w:rsidR="00756BFF" w:rsidRPr="00086BAE">
        <w:rPr>
          <w:b/>
          <w:bCs/>
        </w:rPr>
        <w:t xml:space="preserve"> the</w:t>
      </w:r>
      <w:r w:rsidR="00756BFF">
        <w:rPr>
          <w:b/>
          <w:bCs/>
        </w:rPr>
        <w:t xml:space="preserve"> Admin</w:t>
      </w:r>
      <w:r>
        <w:rPr>
          <w:bCs/>
        </w:rPr>
        <w:t>. This</w:t>
      </w:r>
      <w:r w:rsidRPr="000874C4">
        <w:rPr>
          <w:bCs/>
        </w:rPr>
        <w:t xml:space="preserve"> page will allow the </w:t>
      </w:r>
      <w:r w:rsidR="00654732">
        <w:rPr>
          <w:bCs/>
        </w:rPr>
        <w:t>admin</w:t>
      </w:r>
      <w:r w:rsidRPr="000874C4">
        <w:rPr>
          <w:bCs/>
        </w:rPr>
        <w:t xml:space="preserve"> to alter the contents and update the selected </w:t>
      </w:r>
      <w:r w:rsidR="00654732">
        <w:rPr>
          <w:bCs/>
        </w:rPr>
        <w:t>supplement</w:t>
      </w:r>
      <w:r w:rsidRPr="000874C4">
        <w:rPr>
          <w:bCs/>
        </w:rPr>
        <w:t xml:space="preserve"> data.</w:t>
      </w:r>
      <w:r>
        <w:rPr>
          <w:bCs/>
        </w:rPr>
        <w:t xml:space="preserve"> Also provide a back button that upon clicking will redirect the user to Manage </w:t>
      </w:r>
      <w:r w:rsidR="00854553">
        <w:rPr>
          <w:bCs/>
        </w:rPr>
        <w:t>Supplement</w:t>
      </w:r>
      <w:r>
        <w:rPr>
          <w:bCs/>
        </w:rPr>
        <w:t>.</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1813A07B" w:rsidR="002D3A04" w:rsidRPr="00531392" w:rsidRDefault="002D3A04" w:rsidP="004D3ECF">
            <w:r>
              <w:t>Must contains ‘</w:t>
            </w:r>
            <w:r w:rsidR="00756BFF">
              <w:t>Supplement’</w:t>
            </w:r>
            <w:r w:rsidR="00081C71">
              <w:t xml:space="preserve"> and cannot be empty</w:t>
            </w:r>
            <w:r>
              <w:t>.</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16F23319" w:rsidR="002D3A04" w:rsidRPr="009674B5" w:rsidRDefault="00756BFF" w:rsidP="004D3ECF">
            <w:pPr>
              <w:pStyle w:val="ListParagraph"/>
              <w:ind w:left="0"/>
              <w:rPr>
                <w:bCs/>
              </w:rPr>
            </w:pPr>
            <w:r>
              <w:rPr>
                <w:bCs/>
              </w:rPr>
              <w:t>Expiry Date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2BDAB194" w:rsidR="002D3A04" w:rsidRPr="00531392" w:rsidRDefault="00756BFF" w:rsidP="004D3ECF">
            <w:r>
              <w:t>Must be greater than today’s date</w:t>
            </w:r>
            <w:r w:rsidR="00081C71">
              <w:t xml:space="preserve"> and cannot be empty</w:t>
            </w:r>
            <w:r w:rsidR="002D3A04">
              <w:t>.</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2D213F2" w:rsidR="002D3A04" w:rsidRPr="009674B5" w:rsidRDefault="00756BFF"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39C2DBD1" w:rsidR="002D3A04" w:rsidRPr="00531392" w:rsidRDefault="00756BFF" w:rsidP="004D3ECF">
            <w:r>
              <w:t>Price must be at least 3000</w:t>
            </w:r>
            <w:r w:rsidR="00081C71">
              <w:t xml:space="preserve"> and cannot be empty</w:t>
            </w:r>
            <w:r>
              <w:t>.</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4DCBE252" w:rsidR="002D3A04" w:rsidRPr="009674B5" w:rsidRDefault="00756BFF" w:rsidP="004D3ECF">
            <w:pPr>
              <w:pStyle w:val="ListParagraph"/>
              <w:ind w:left="0"/>
              <w:rPr>
                <w:bCs/>
              </w:rPr>
            </w:pPr>
            <w:r>
              <w:rPr>
                <w:bCs/>
              </w:rPr>
              <w:t>Type ID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2C87FEEE" w:rsidR="002D3A04" w:rsidRPr="00531392" w:rsidRDefault="00756BFF" w:rsidP="004D3ECF">
            <w:r>
              <w:t>Cannot be empty</w:t>
            </w:r>
          </w:p>
        </w:tc>
      </w:tr>
    </w:tbl>
    <w:p w14:paraId="4421A306" w14:textId="77777777" w:rsidR="002D3A04" w:rsidRPr="000874C4" w:rsidRDefault="002D3A04" w:rsidP="002D3A04">
      <w:pPr>
        <w:pStyle w:val="ListParagraph"/>
        <w:spacing w:line="360" w:lineRule="auto"/>
        <w:ind w:left="426"/>
        <w:jc w:val="both"/>
        <w:rPr>
          <w:bCs/>
        </w:rPr>
      </w:pPr>
    </w:p>
    <w:p w14:paraId="5978076D"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p>
    <w:p w14:paraId="75E8931A" w14:textId="1372169A" w:rsidR="002D3A04" w:rsidRPr="00756BFF" w:rsidRDefault="00756BFF" w:rsidP="00756BFF">
      <w:pPr>
        <w:spacing w:line="360" w:lineRule="auto"/>
        <w:ind w:left="426" w:firstLine="720"/>
        <w:jc w:val="both"/>
      </w:pPr>
      <w:r w:rsidRPr="00531392">
        <w:t xml:space="preserve">This </w:t>
      </w:r>
      <w:r w:rsidRPr="00086BAE">
        <w:rPr>
          <w:bCs/>
        </w:rPr>
        <w:t>page</w:t>
      </w:r>
      <w:r w:rsidRPr="00531392">
        <w:t xml:space="preserve"> is </w:t>
      </w:r>
      <w:r w:rsidRPr="00756BFF">
        <w:rPr>
          <w:b/>
          <w:bCs/>
        </w:rPr>
        <w:t>only</w:t>
      </w:r>
      <w:r>
        <w:t xml:space="preserve"> </w:t>
      </w:r>
      <w:r w:rsidRPr="00086BAE">
        <w:rPr>
          <w:b/>
          <w:bCs/>
        </w:rPr>
        <w:t xml:space="preserve">accessible </w:t>
      </w:r>
      <w:r>
        <w:rPr>
          <w:b/>
          <w:bCs/>
        </w:rPr>
        <w:t>for</w:t>
      </w:r>
      <w:r w:rsidRPr="00086BAE">
        <w:rPr>
          <w:b/>
          <w:bCs/>
        </w:rPr>
        <w:t xml:space="preserve"> the</w:t>
      </w:r>
      <w:r>
        <w:rPr>
          <w:b/>
          <w:bCs/>
        </w:rPr>
        <w:t xml:space="preserve"> Admin</w:t>
      </w:r>
      <w:r w:rsidRPr="00531392">
        <w:t>.</w:t>
      </w:r>
      <w:r w:rsidR="002D3A04" w:rsidRPr="00531392">
        <w:t xml:space="preserve"> This page allows</w:t>
      </w:r>
      <w:r w:rsidR="002D3A04">
        <w:t xml:space="preserve"> the user to view ongoing transactions that have and </w:t>
      </w:r>
      <w:proofErr w:type="gramStart"/>
      <w:r w:rsidR="002D3A04">
        <w:t>has</w:t>
      </w:r>
      <w:proofErr w:type="gramEnd"/>
      <w:r w:rsidR="002D3A04">
        <w:t xml:space="preserve"> not been handle</w:t>
      </w:r>
      <w:r>
        <w:t>d</w:t>
      </w:r>
      <w:r w:rsidR="002D3A04">
        <w:t xml:space="preserve">. In this page the </w:t>
      </w:r>
      <w:r w:rsidR="009D4208">
        <w:t>admin</w:t>
      </w:r>
      <w:r w:rsidR="002D3A04">
        <w:t xml:space="preserve"> can also handle unhandled transaction by pressing the handle transaction button.</w:t>
      </w:r>
      <w:r>
        <w:t xml:space="preserve"> Upon clicking the handle transaction button, update the status of the transaction from </w:t>
      </w:r>
      <w:r w:rsidRPr="00756BFF">
        <w:rPr>
          <w:b/>
          <w:bCs/>
        </w:rPr>
        <w:t>unhandled</w:t>
      </w:r>
      <w:r>
        <w:t xml:space="preserve"> to </w:t>
      </w:r>
      <w:r w:rsidRPr="00756BFF">
        <w:rPr>
          <w:b/>
          <w:bCs/>
        </w:rPr>
        <w:t>handled</w:t>
      </w:r>
      <w:r>
        <w:rPr>
          <w:b/>
          <w:bCs/>
        </w:rPr>
        <w:t>.</w:t>
      </w: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246412F4"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00756BFF" w:rsidRPr="00756BFF">
        <w:rPr>
          <w:b/>
          <w:bCs/>
        </w:rPr>
        <w:t>only</w:t>
      </w:r>
      <w:r w:rsidR="00756BFF">
        <w:t xml:space="preserve"> </w:t>
      </w:r>
      <w:r w:rsidRPr="00086BAE">
        <w:rPr>
          <w:b/>
          <w:bCs/>
        </w:rPr>
        <w:t xml:space="preserve">accessible </w:t>
      </w:r>
      <w:r w:rsidR="00756BFF">
        <w:rPr>
          <w:b/>
          <w:bCs/>
        </w:rPr>
        <w:t>for</w:t>
      </w:r>
      <w:r w:rsidRPr="00086BAE">
        <w:rPr>
          <w:b/>
          <w:bCs/>
        </w:rPr>
        <w:t xml:space="preserve">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report of </w:t>
      </w:r>
      <w:r>
        <w:rPr>
          <w:b/>
          <w:bCs/>
        </w:rPr>
        <w:t xml:space="preserve">all </w:t>
      </w:r>
      <w:proofErr w:type="spellStart"/>
      <w:r w:rsidR="00756BFF">
        <w:rPr>
          <w:b/>
          <w:bCs/>
        </w:rPr>
        <w:t>GymMe</w:t>
      </w:r>
      <w:proofErr w:type="spellEnd"/>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sectPr w:rsidR="00643F75" w:rsidSect="00813F53">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78B2" w14:textId="77777777" w:rsidR="00813F53" w:rsidRDefault="00813F53" w:rsidP="00273E4A">
      <w:r>
        <w:separator/>
      </w:r>
    </w:p>
  </w:endnote>
  <w:endnote w:type="continuationSeparator" w:id="0">
    <w:p w14:paraId="53E629B1" w14:textId="77777777" w:rsidR="00813F53" w:rsidRDefault="00813F5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2B77" w14:textId="77777777" w:rsidR="00813F53" w:rsidRDefault="00813F53" w:rsidP="00273E4A">
      <w:r>
        <w:separator/>
      </w:r>
    </w:p>
  </w:footnote>
  <w:footnote w:type="continuationSeparator" w:id="0">
    <w:p w14:paraId="05C9E78D" w14:textId="77777777" w:rsidR="00813F53" w:rsidRDefault="00813F5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11"/>
  </w:num>
  <w:num w:numId="3" w16cid:durableId="393894099">
    <w:abstractNumId w:val="18"/>
  </w:num>
  <w:num w:numId="4" w16cid:durableId="1414398655">
    <w:abstractNumId w:val="12"/>
  </w:num>
  <w:num w:numId="5" w16cid:durableId="1865751856">
    <w:abstractNumId w:val="21"/>
  </w:num>
  <w:num w:numId="6" w16cid:durableId="832599873">
    <w:abstractNumId w:val="17"/>
  </w:num>
  <w:num w:numId="7" w16cid:durableId="273369844">
    <w:abstractNumId w:val="22"/>
  </w:num>
  <w:num w:numId="8" w16cid:durableId="127017365">
    <w:abstractNumId w:val="0"/>
  </w:num>
  <w:num w:numId="9" w16cid:durableId="1661957480">
    <w:abstractNumId w:val="7"/>
  </w:num>
  <w:num w:numId="10" w16cid:durableId="31210156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6"/>
  </w:num>
  <w:num w:numId="13" w16cid:durableId="1607425616">
    <w:abstractNumId w:val="24"/>
  </w:num>
  <w:num w:numId="14" w16cid:durableId="1929850747">
    <w:abstractNumId w:val="3"/>
  </w:num>
  <w:num w:numId="15" w16cid:durableId="1063333334">
    <w:abstractNumId w:val="15"/>
  </w:num>
  <w:num w:numId="16" w16cid:durableId="450363879">
    <w:abstractNumId w:val="23"/>
  </w:num>
  <w:num w:numId="17" w16cid:durableId="531263171">
    <w:abstractNumId w:val="5"/>
  </w:num>
  <w:num w:numId="18" w16cid:durableId="599994899">
    <w:abstractNumId w:val="9"/>
  </w:num>
  <w:num w:numId="19" w16cid:durableId="1730151264">
    <w:abstractNumId w:val="14"/>
  </w:num>
  <w:num w:numId="20" w16cid:durableId="784740660">
    <w:abstractNumId w:val="19"/>
  </w:num>
  <w:num w:numId="21" w16cid:durableId="1322658346">
    <w:abstractNumId w:val="10"/>
  </w:num>
  <w:num w:numId="22" w16cid:durableId="123814105">
    <w:abstractNumId w:val="6"/>
  </w:num>
  <w:num w:numId="23" w16cid:durableId="451091224">
    <w:abstractNumId w:val="8"/>
  </w:num>
  <w:num w:numId="24" w16cid:durableId="1719940492">
    <w:abstractNumId w:val="20"/>
  </w:num>
  <w:num w:numId="25" w16cid:durableId="1745953058">
    <w:abstractNumId w:val="2"/>
  </w:num>
  <w:num w:numId="26" w16cid:durableId="1404791987">
    <w:abstractNumId w:val="4"/>
  </w:num>
  <w:num w:numId="27" w16cid:durableId="1307204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51154"/>
    <w:rsid w:val="00072DE7"/>
    <w:rsid w:val="000732DF"/>
    <w:rsid w:val="000772E3"/>
    <w:rsid w:val="00081C71"/>
    <w:rsid w:val="00084C45"/>
    <w:rsid w:val="000A0C90"/>
    <w:rsid w:val="000A23D8"/>
    <w:rsid w:val="000A3F41"/>
    <w:rsid w:val="000B2F4B"/>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70422"/>
    <w:rsid w:val="00183F26"/>
    <w:rsid w:val="00186F69"/>
    <w:rsid w:val="001955A6"/>
    <w:rsid w:val="001A300E"/>
    <w:rsid w:val="001A5377"/>
    <w:rsid w:val="001B3A2E"/>
    <w:rsid w:val="001B459D"/>
    <w:rsid w:val="001C7247"/>
    <w:rsid w:val="001D3E05"/>
    <w:rsid w:val="001D4810"/>
    <w:rsid w:val="001D7F9B"/>
    <w:rsid w:val="001E4042"/>
    <w:rsid w:val="001E4C25"/>
    <w:rsid w:val="001E637E"/>
    <w:rsid w:val="001E7ABE"/>
    <w:rsid w:val="001F64B6"/>
    <w:rsid w:val="00206DA4"/>
    <w:rsid w:val="00224780"/>
    <w:rsid w:val="00235C36"/>
    <w:rsid w:val="002376FA"/>
    <w:rsid w:val="00240B62"/>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3A04"/>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1788"/>
    <w:rsid w:val="003A3C81"/>
    <w:rsid w:val="003B1D05"/>
    <w:rsid w:val="003B22F4"/>
    <w:rsid w:val="003B27CC"/>
    <w:rsid w:val="003B5F77"/>
    <w:rsid w:val="003C07AD"/>
    <w:rsid w:val="003C0A29"/>
    <w:rsid w:val="003C1CE6"/>
    <w:rsid w:val="003C604B"/>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3B04"/>
    <w:rsid w:val="004E7352"/>
    <w:rsid w:val="00520E03"/>
    <w:rsid w:val="005314B7"/>
    <w:rsid w:val="00534C89"/>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37A3B"/>
    <w:rsid w:val="0064162A"/>
    <w:rsid w:val="00643F75"/>
    <w:rsid w:val="00654732"/>
    <w:rsid w:val="00664137"/>
    <w:rsid w:val="0067443D"/>
    <w:rsid w:val="0067791B"/>
    <w:rsid w:val="006929C3"/>
    <w:rsid w:val="006A679D"/>
    <w:rsid w:val="006D101F"/>
    <w:rsid w:val="006D36BC"/>
    <w:rsid w:val="006D69B0"/>
    <w:rsid w:val="006F4D80"/>
    <w:rsid w:val="00701ECA"/>
    <w:rsid w:val="007052E0"/>
    <w:rsid w:val="00706DD9"/>
    <w:rsid w:val="00707C75"/>
    <w:rsid w:val="0071363F"/>
    <w:rsid w:val="00720962"/>
    <w:rsid w:val="0072245D"/>
    <w:rsid w:val="00737595"/>
    <w:rsid w:val="007411A7"/>
    <w:rsid w:val="00742D4D"/>
    <w:rsid w:val="0075120A"/>
    <w:rsid w:val="00753E72"/>
    <w:rsid w:val="007565B7"/>
    <w:rsid w:val="00756BFF"/>
    <w:rsid w:val="007814A2"/>
    <w:rsid w:val="00782602"/>
    <w:rsid w:val="00787247"/>
    <w:rsid w:val="007955AD"/>
    <w:rsid w:val="007A11D8"/>
    <w:rsid w:val="007A7036"/>
    <w:rsid w:val="007B5A6A"/>
    <w:rsid w:val="007B72CA"/>
    <w:rsid w:val="007C142F"/>
    <w:rsid w:val="007C1C37"/>
    <w:rsid w:val="007C249B"/>
    <w:rsid w:val="007C568D"/>
    <w:rsid w:val="007E0CB9"/>
    <w:rsid w:val="007E0EE7"/>
    <w:rsid w:val="007E5FAB"/>
    <w:rsid w:val="008005F7"/>
    <w:rsid w:val="00810737"/>
    <w:rsid w:val="00811C48"/>
    <w:rsid w:val="00813F53"/>
    <w:rsid w:val="00815DB3"/>
    <w:rsid w:val="008265F8"/>
    <w:rsid w:val="0083459F"/>
    <w:rsid w:val="0083780E"/>
    <w:rsid w:val="00844A52"/>
    <w:rsid w:val="00850E99"/>
    <w:rsid w:val="00854553"/>
    <w:rsid w:val="008674E6"/>
    <w:rsid w:val="0087044D"/>
    <w:rsid w:val="00876001"/>
    <w:rsid w:val="00876A58"/>
    <w:rsid w:val="00881CFE"/>
    <w:rsid w:val="0089053D"/>
    <w:rsid w:val="008939EF"/>
    <w:rsid w:val="00894072"/>
    <w:rsid w:val="00895B8D"/>
    <w:rsid w:val="008A0115"/>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B16A4"/>
    <w:rsid w:val="009C7801"/>
    <w:rsid w:val="009D4208"/>
    <w:rsid w:val="009D79A2"/>
    <w:rsid w:val="009E29D9"/>
    <w:rsid w:val="00A0789A"/>
    <w:rsid w:val="00A1473C"/>
    <w:rsid w:val="00A27FFE"/>
    <w:rsid w:val="00A32343"/>
    <w:rsid w:val="00A40416"/>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2D94"/>
    <w:rsid w:val="00AC5D98"/>
    <w:rsid w:val="00AD0923"/>
    <w:rsid w:val="00AD0B16"/>
    <w:rsid w:val="00AD2114"/>
    <w:rsid w:val="00AD7B46"/>
    <w:rsid w:val="00AE1AE9"/>
    <w:rsid w:val="00AE39D8"/>
    <w:rsid w:val="00AE480A"/>
    <w:rsid w:val="00AE4F3B"/>
    <w:rsid w:val="00AE548F"/>
    <w:rsid w:val="00AE661D"/>
    <w:rsid w:val="00AF037A"/>
    <w:rsid w:val="00AF264E"/>
    <w:rsid w:val="00AF338E"/>
    <w:rsid w:val="00B04C4C"/>
    <w:rsid w:val="00B051AF"/>
    <w:rsid w:val="00B17AD5"/>
    <w:rsid w:val="00B20034"/>
    <w:rsid w:val="00B212C7"/>
    <w:rsid w:val="00B258EF"/>
    <w:rsid w:val="00B25A20"/>
    <w:rsid w:val="00B36225"/>
    <w:rsid w:val="00B440FB"/>
    <w:rsid w:val="00B46313"/>
    <w:rsid w:val="00B4674F"/>
    <w:rsid w:val="00B517FB"/>
    <w:rsid w:val="00B64B65"/>
    <w:rsid w:val="00B67595"/>
    <w:rsid w:val="00B7140C"/>
    <w:rsid w:val="00B81979"/>
    <w:rsid w:val="00B948DA"/>
    <w:rsid w:val="00B9609E"/>
    <w:rsid w:val="00BA24DA"/>
    <w:rsid w:val="00BC18A9"/>
    <w:rsid w:val="00BC6DE8"/>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6019"/>
    <w:rsid w:val="00D47C75"/>
    <w:rsid w:val="00D53855"/>
    <w:rsid w:val="00D60A6D"/>
    <w:rsid w:val="00D67DFC"/>
    <w:rsid w:val="00D95848"/>
    <w:rsid w:val="00DA4A85"/>
    <w:rsid w:val="00DB0A75"/>
    <w:rsid w:val="00DC4B9D"/>
    <w:rsid w:val="00DC700A"/>
    <w:rsid w:val="00DE2FA6"/>
    <w:rsid w:val="00DF2179"/>
    <w:rsid w:val="00DF224B"/>
    <w:rsid w:val="00DF61A5"/>
    <w:rsid w:val="00DF718C"/>
    <w:rsid w:val="00E0375C"/>
    <w:rsid w:val="00E03DA9"/>
    <w:rsid w:val="00E047D9"/>
    <w:rsid w:val="00E22E10"/>
    <w:rsid w:val="00E335DA"/>
    <w:rsid w:val="00E36B77"/>
    <w:rsid w:val="00E36EA8"/>
    <w:rsid w:val="00E467A0"/>
    <w:rsid w:val="00E502A7"/>
    <w:rsid w:val="00E642BF"/>
    <w:rsid w:val="00E660C4"/>
    <w:rsid w:val="00E77061"/>
    <w:rsid w:val="00E83F0C"/>
    <w:rsid w:val="00E87F99"/>
    <w:rsid w:val="00EA030E"/>
    <w:rsid w:val="00EA5458"/>
    <w:rsid w:val="00EA7BDF"/>
    <w:rsid w:val="00EB5190"/>
    <w:rsid w:val="00EB7CD4"/>
    <w:rsid w:val="00ED5890"/>
    <w:rsid w:val="00EE68E4"/>
    <w:rsid w:val="00EF0516"/>
    <w:rsid w:val="00EF17AC"/>
    <w:rsid w:val="00EF6E23"/>
    <w:rsid w:val="00F054C4"/>
    <w:rsid w:val="00F22A92"/>
    <w:rsid w:val="00F23967"/>
    <w:rsid w:val="00F2595B"/>
    <w:rsid w:val="00F36E33"/>
    <w:rsid w:val="00F53807"/>
    <w:rsid w:val="00F70B8B"/>
    <w:rsid w:val="00F712CE"/>
    <w:rsid w:val="00F80742"/>
    <w:rsid w:val="00F8375F"/>
    <w:rsid w:val="00F866D6"/>
    <w:rsid w:val="00F936F0"/>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230</TotalTime>
  <Pages>10</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Adewirya Niko Sidharta</cp:lastModifiedBy>
  <cp:revision>30</cp:revision>
  <dcterms:created xsi:type="dcterms:W3CDTF">2022-12-09T02:32:00Z</dcterms:created>
  <dcterms:modified xsi:type="dcterms:W3CDTF">2024-01-18T07:31:00Z</dcterms:modified>
</cp:coreProperties>
</file>